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61577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6FEAE00A" wp14:editId="20A1DF9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EA2CA51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3F327AEE" w14:textId="77777777" w:rsidR="00DF198B" w:rsidRDefault="00DF198B"/>
        </w:tc>
      </w:tr>
      <w:tr w:rsidR="00DF198B" w14:paraId="1B17A386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6382E57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5679D4" w14:textId="77777777" w:rsidR="00DF198B" w:rsidRPr="00BA28AF" w:rsidRDefault="00DF5E65" w:rsidP="00DF5E65">
            <w:pPr>
              <w:pStyle w:val="Heading1"/>
              <w:spacing w:line="276" w:lineRule="auto"/>
              <w:rPr>
                <w:u w:val="thick"/>
              </w:rPr>
            </w:pPr>
            <w:r w:rsidRPr="00BA28AF">
              <w:rPr>
                <w:noProof/>
                <w:u w:val="thick"/>
                <w:lang w:eastAsia="en-AU"/>
              </w:rPr>
              <w:drawing>
                <wp:anchor distT="0" distB="0" distL="114300" distR="114300" simplePos="0" relativeHeight="251664384" behindDoc="1" locked="0" layoutInCell="1" allowOverlap="1" wp14:anchorId="7D0C46CC" wp14:editId="5B050C39">
                  <wp:simplePos x="0" y="0"/>
                  <wp:positionH relativeFrom="column">
                    <wp:posOffset>3822700</wp:posOffset>
                  </wp:positionH>
                  <wp:positionV relativeFrom="paragraph">
                    <wp:posOffset>-66040</wp:posOffset>
                  </wp:positionV>
                  <wp:extent cx="1209675" cy="542290"/>
                  <wp:effectExtent l="0" t="0" r="9525" b="0"/>
                  <wp:wrapTight wrapText="bothSides">
                    <wp:wrapPolygon edited="0">
                      <wp:start x="1020" y="0"/>
                      <wp:lineTo x="0" y="12899"/>
                      <wp:lineTo x="0" y="18211"/>
                      <wp:lineTo x="680" y="20487"/>
                      <wp:lineTo x="13606" y="20487"/>
                      <wp:lineTo x="16328" y="19728"/>
                      <wp:lineTo x="19389" y="15934"/>
                      <wp:lineTo x="19389" y="12899"/>
                      <wp:lineTo x="21430" y="2276"/>
                      <wp:lineTo x="21430" y="0"/>
                      <wp:lineTo x="1020" y="0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ptech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542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2922" w:rsidRPr="00BA28AF">
              <w:rPr>
                <w:u w:val="thick"/>
              </w:rPr>
              <w:t xml:space="preserve">APTECH LEARNING </w:t>
            </w:r>
            <w:r w:rsidR="00362922" w:rsidRPr="00F506C7">
              <w:rPr>
                <w:highlight w:val="yellow"/>
                <w:u w:val="thick"/>
              </w:rPr>
              <w:t>SFC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48C72AA" w14:textId="77777777" w:rsidR="00DF198B" w:rsidRDefault="00DF198B"/>
        </w:tc>
      </w:tr>
      <w:tr w:rsidR="00DF198B" w14:paraId="20FCC312" w14:textId="77777777" w:rsidTr="00185F4A">
        <w:trPr>
          <w:trHeight w:val="1837"/>
        </w:trPr>
        <w:tc>
          <w:tcPr>
            <w:tcW w:w="1170" w:type="dxa"/>
          </w:tcPr>
          <w:p w14:paraId="74E91542" w14:textId="77777777" w:rsidR="00DF198B" w:rsidRDefault="00DF198B"/>
        </w:tc>
        <w:tc>
          <w:tcPr>
            <w:tcW w:w="8460" w:type="dxa"/>
            <w:gridSpan w:val="7"/>
          </w:tcPr>
          <w:p w14:paraId="2CE16D0E" w14:textId="77777777" w:rsidR="00DF198B" w:rsidRDefault="00DF198B"/>
        </w:tc>
        <w:tc>
          <w:tcPr>
            <w:tcW w:w="1160" w:type="dxa"/>
          </w:tcPr>
          <w:p w14:paraId="5F217119" w14:textId="77777777" w:rsidR="00DF198B" w:rsidRDefault="00DF198B"/>
        </w:tc>
      </w:tr>
      <w:tr w:rsidR="00DF198B" w14:paraId="1B40FAE9" w14:textId="77777777" w:rsidTr="00DF5E65">
        <w:trPr>
          <w:trHeight w:val="477"/>
        </w:trPr>
        <w:tc>
          <w:tcPr>
            <w:tcW w:w="2397" w:type="dxa"/>
            <w:gridSpan w:val="4"/>
          </w:tcPr>
          <w:p w14:paraId="1BD44E1A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AC4F6A4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3136B816" w14:textId="77777777" w:rsidR="00DF198B" w:rsidRDefault="00DF198B"/>
        </w:tc>
      </w:tr>
      <w:tr w:rsidR="00DF198B" w14:paraId="21236D47" w14:textId="77777777" w:rsidTr="00185F4A">
        <w:trPr>
          <w:trHeight w:val="1460"/>
        </w:trPr>
        <w:tc>
          <w:tcPr>
            <w:tcW w:w="2397" w:type="dxa"/>
            <w:gridSpan w:val="4"/>
          </w:tcPr>
          <w:p w14:paraId="26E68B1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572F860" w14:textId="77777777" w:rsidR="00DF198B" w:rsidRPr="00BA28AF" w:rsidRDefault="00DF5E65" w:rsidP="00874FE7">
            <w:pPr>
              <w:pStyle w:val="Heading2"/>
              <w:rPr>
                <w:u w:val="thick"/>
              </w:rPr>
            </w:pPr>
            <w:r w:rsidRPr="00BA28AF">
              <w:rPr>
                <w:noProof/>
                <w:u w:val="thick"/>
                <w:lang w:eastAsia="en-AU"/>
              </w:rPr>
              <w:drawing>
                <wp:anchor distT="0" distB="0" distL="114300" distR="114300" simplePos="0" relativeHeight="251663360" behindDoc="1" locked="0" layoutInCell="1" allowOverlap="1" wp14:anchorId="6BB2DA52" wp14:editId="476E600B">
                  <wp:simplePos x="0" y="0"/>
                  <wp:positionH relativeFrom="column">
                    <wp:posOffset>868680</wp:posOffset>
                  </wp:positionH>
                  <wp:positionV relativeFrom="paragraph">
                    <wp:posOffset>514985</wp:posOffset>
                  </wp:positionV>
                  <wp:extent cx="2085975" cy="668655"/>
                  <wp:effectExtent l="0" t="0" r="9525" b="0"/>
                  <wp:wrapSquare wrapText="bothSides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Techwiz logo m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66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2922" w:rsidRPr="00BA28AF">
              <w:rPr>
                <w:u w:val="thick"/>
              </w:rPr>
              <w:t>e-STUDIEZ</w:t>
            </w:r>
          </w:p>
        </w:tc>
        <w:tc>
          <w:tcPr>
            <w:tcW w:w="2398" w:type="dxa"/>
            <w:gridSpan w:val="4"/>
          </w:tcPr>
          <w:p w14:paraId="56AF60DA" w14:textId="77777777" w:rsidR="00DF198B" w:rsidRDefault="00DF198B"/>
        </w:tc>
      </w:tr>
      <w:tr w:rsidR="00DF198B" w14:paraId="292D100C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7240DB7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6D2F05E9" w14:textId="77777777" w:rsidR="00362922" w:rsidRPr="00362922" w:rsidRDefault="00362922" w:rsidP="00E77127">
            <w:pPr>
              <w:pStyle w:val="Heading3"/>
              <w:rPr>
                <w:sz w:val="28"/>
                <w:szCs w:val="28"/>
              </w:rPr>
            </w:pPr>
            <w:r w:rsidRPr="00362922">
              <w:rPr>
                <w:sz w:val="28"/>
                <w:szCs w:val="28"/>
              </w:rPr>
              <w:t xml:space="preserve">1. </w:t>
            </w:r>
            <w:r w:rsidR="00F506C7">
              <w:rPr>
                <w:sz w:val="28"/>
                <w:szCs w:val="28"/>
              </w:rPr>
              <w:t>Huzaifa</w:t>
            </w:r>
            <w:r w:rsidRPr="00362922">
              <w:rPr>
                <w:sz w:val="28"/>
                <w:szCs w:val="28"/>
              </w:rPr>
              <w:t xml:space="preserve"> </w:t>
            </w:r>
            <w:r w:rsidR="00F506C7">
              <w:rPr>
                <w:sz w:val="28"/>
                <w:szCs w:val="28"/>
              </w:rPr>
              <w:t xml:space="preserve">Shakeel </w:t>
            </w:r>
            <w:r w:rsidR="00F74C11">
              <w:rPr>
                <w:sz w:val="28"/>
                <w:szCs w:val="28"/>
              </w:rPr>
              <w:t>(student id:13</w:t>
            </w:r>
            <w:r w:rsidR="00F506C7">
              <w:rPr>
                <w:sz w:val="28"/>
                <w:szCs w:val="28"/>
              </w:rPr>
              <w:t>94696</w:t>
            </w:r>
            <w:r w:rsidR="00F74C11">
              <w:rPr>
                <w:sz w:val="28"/>
                <w:szCs w:val="28"/>
              </w:rPr>
              <w:t>)</w:t>
            </w:r>
          </w:p>
          <w:p w14:paraId="4002B315" w14:textId="77777777" w:rsidR="00362922" w:rsidRPr="00362922" w:rsidRDefault="00362922" w:rsidP="00E77127">
            <w:pPr>
              <w:pStyle w:val="Heading3"/>
              <w:rPr>
                <w:sz w:val="28"/>
                <w:szCs w:val="28"/>
              </w:rPr>
            </w:pPr>
            <w:r w:rsidRPr="00362922">
              <w:rPr>
                <w:sz w:val="28"/>
                <w:szCs w:val="28"/>
              </w:rPr>
              <w:t xml:space="preserve">2. </w:t>
            </w:r>
            <w:r w:rsidR="00F506C7">
              <w:rPr>
                <w:sz w:val="28"/>
                <w:szCs w:val="28"/>
              </w:rPr>
              <w:t>Furqan Salam</w:t>
            </w:r>
            <w:r w:rsidR="00F74C11">
              <w:rPr>
                <w:sz w:val="28"/>
                <w:szCs w:val="28"/>
              </w:rPr>
              <w:t xml:space="preserve"> (student id:1</w:t>
            </w:r>
            <w:r w:rsidR="00A705D4">
              <w:rPr>
                <w:sz w:val="28"/>
                <w:szCs w:val="28"/>
              </w:rPr>
              <w:t>29928</w:t>
            </w:r>
            <w:r w:rsidR="00F74C11">
              <w:rPr>
                <w:sz w:val="28"/>
                <w:szCs w:val="28"/>
              </w:rPr>
              <w:t>)</w:t>
            </w:r>
          </w:p>
          <w:p w14:paraId="429CF4C9" w14:textId="77777777" w:rsidR="00362922" w:rsidRDefault="00362922" w:rsidP="00E77127">
            <w:pPr>
              <w:pStyle w:val="Heading3"/>
              <w:rPr>
                <w:sz w:val="28"/>
                <w:szCs w:val="28"/>
              </w:rPr>
            </w:pPr>
            <w:r w:rsidRPr="00362922">
              <w:rPr>
                <w:sz w:val="28"/>
                <w:szCs w:val="28"/>
              </w:rPr>
              <w:t xml:space="preserve">3. </w:t>
            </w:r>
            <w:r w:rsidR="00A705D4">
              <w:rPr>
                <w:sz w:val="28"/>
                <w:szCs w:val="28"/>
              </w:rPr>
              <w:t>Muhammad Rehan</w:t>
            </w:r>
            <w:r w:rsidR="00F74C11">
              <w:rPr>
                <w:sz w:val="28"/>
                <w:szCs w:val="28"/>
              </w:rPr>
              <w:t xml:space="preserve"> </w:t>
            </w:r>
            <w:r w:rsidR="00F74C11" w:rsidRPr="005B481C">
              <w:rPr>
                <w:sz w:val="28"/>
                <w:szCs w:val="28"/>
              </w:rPr>
              <w:t>(student id:</w:t>
            </w:r>
            <w:r w:rsidR="00E77127" w:rsidRPr="005B481C">
              <w:rPr>
                <w:sz w:val="28"/>
                <w:szCs w:val="28"/>
              </w:rPr>
              <w:t>1</w:t>
            </w:r>
            <w:r w:rsidR="005B481C" w:rsidRPr="005B481C">
              <w:rPr>
                <w:sz w:val="28"/>
                <w:szCs w:val="28"/>
              </w:rPr>
              <w:t>403513</w:t>
            </w:r>
            <w:r w:rsidR="00F74C11">
              <w:rPr>
                <w:sz w:val="28"/>
                <w:szCs w:val="28"/>
              </w:rPr>
              <w:t>)</w:t>
            </w:r>
          </w:p>
          <w:p w14:paraId="1A6799CA" w14:textId="77777777" w:rsidR="00362922" w:rsidRDefault="00362922" w:rsidP="00E77127">
            <w:pPr>
              <w:jc w:val="center"/>
              <w:rPr>
                <w:sz w:val="28"/>
                <w:szCs w:val="28"/>
              </w:rPr>
            </w:pPr>
            <w:r w:rsidRPr="00362922">
              <w:rPr>
                <w:sz w:val="28"/>
                <w:szCs w:val="28"/>
              </w:rPr>
              <w:t xml:space="preserve">4. </w:t>
            </w:r>
            <w:r w:rsidR="005B481C">
              <w:rPr>
                <w:sz w:val="28"/>
                <w:szCs w:val="28"/>
              </w:rPr>
              <w:t>Hasan Ali</w:t>
            </w:r>
            <w:r w:rsidR="00F74C11">
              <w:rPr>
                <w:sz w:val="28"/>
                <w:szCs w:val="28"/>
              </w:rPr>
              <w:t xml:space="preserve"> </w:t>
            </w:r>
            <w:r w:rsidR="00F74C11" w:rsidRPr="005B481C">
              <w:rPr>
                <w:sz w:val="28"/>
                <w:szCs w:val="28"/>
                <w:highlight w:val="yellow"/>
              </w:rPr>
              <w:t>(student id:13</w:t>
            </w:r>
            <w:r w:rsidR="00E77127" w:rsidRPr="005B481C">
              <w:rPr>
                <w:sz w:val="28"/>
                <w:szCs w:val="28"/>
                <w:highlight w:val="yellow"/>
              </w:rPr>
              <w:t>68304</w:t>
            </w:r>
            <w:r w:rsidR="00F74C11" w:rsidRPr="005B481C">
              <w:rPr>
                <w:sz w:val="28"/>
                <w:szCs w:val="28"/>
                <w:highlight w:val="yellow"/>
              </w:rPr>
              <w:t>)</w:t>
            </w:r>
          </w:p>
          <w:p w14:paraId="13839AE6" w14:textId="77777777" w:rsidR="005B481C" w:rsidRDefault="005B481C" w:rsidP="00E77127">
            <w:pPr>
              <w:jc w:val="center"/>
              <w:rPr>
                <w:sz w:val="28"/>
                <w:szCs w:val="28"/>
              </w:rPr>
            </w:pPr>
          </w:p>
          <w:p w14:paraId="3ADA2C17" w14:textId="77777777" w:rsidR="005B481C" w:rsidRDefault="005B481C" w:rsidP="00E7712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Salman Khan </w:t>
            </w:r>
            <w:r w:rsidRPr="005B481C">
              <w:rPr>
                <w:sz w:val="28"/>
                <w:szCs w:val="28"/>
                <w:highlight w:val="yellow"/>
              </w:rPr>
              <w:t>(student id</w:t>
            </w:r>
            <w:proofErr w:type="gramStart"/>
            <w:r w:rsidRPr="005B481C">
              <w:rPr>
                <w:sz w:val="28"/>
                <w:szCs w:val="28"/>
                <w:highlight w:val="yellow"/>
              </w:rPr>
              <w:t>: )</w:t>
            </w:r>
            <w:proofErr w:type="gramEnd"/>
          </w:p>
          <w:p w14:paraId="5EDA5395" w14:textId="77777777" w:rsidR="005B481C" w:rsidRDefault="005B481C" w:rsidP="00E77127">
            <w:pPr>
              <w:jc w:val="center"/>
              <w:rPr>
                <w:sz w:val="28"/>
                <w:szCs w:val="28"/>
              </w:rPr>
            </w:pPr>
          </w:p>
          <w:p w14:paraId="78C5642D" w14:textId="77777777" w:rsidR="005B481C" w:rsidRPr="00362922" w:rsidRDefault="005B481C" w:rsidP="00E7712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Jawad Javaid </w:t>
            </w:r>
            <w:r w:rsidRPr="005B481C">
              <w:rPr>
                <w:sz w:val="28"/>
                <w:szCs w:val="28"/>
                <w:highlight w:val="yellow"/>
              </w:rPr>
              <w:t>(student id</w:t>
            </w:r>
            <w:proofErr w:type="gramStart"/>
            <w:r w:rsidRPr="005B481C">
              <w:rPr>
                <w:sz w:val="28"/>
                <w:szCs w:val="28"/>
                <w:highlight w:val="yellow"/>
              </w:rPr>
              <w:t>: )</w:t>
            </w:r>
            <w:proofErr w:type="gramEnd"/>
          </w:p>
          <w:p w14:paraId="47A10583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ACCFA3ABFB9245D0B7DFC34E90E19397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075D537A" w14:textId="77777777" w:rsidR="00DF198B" w:rsidRPr="00DF198B" w:rsidRDefault="00DF5E65" w:rsidP="00874FE7">
            <w:pPr>
              <w:pStyle w:val="Heading3"/>
            </w:pPr>
            <w:r w:rsidRPr="005B481C">
              <w:rPr>
                <w:highlight w:val="yellow"/>
              </w:rPr>
              <w:t>SFC VOID</w:t>
            </w:r>
          </w:p>
          <w:p w14:paraId="22581D7A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0E3CF71D33A8456E973F9A3A50B7DB5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296FA6F7" w14:textId="77777777" w:rsidR="00DF198B" w:rsidRDefault="005B481C" w:rsidP="00874FE7">
            <w:pPr>
              <w:pStyle w:val="Heading3"/>
            </w:pPr>
            <w:r>
              <w:t xml:space="preserve">Sir Jahangir </w:t>
            </w:r>
          </w:p>
          <w:p w14:paraId="3B651CCF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310F0B30" w14:textId="77777777" w:rsidR="00DF198B" w:rsidRDefault="00DF198B" w:rsidP="00DF198B">
            <w:pPr>
              <w:jc w:val="center"/>
            </w:pPr>
          </w:p>
        </w:tc>
      </w:tr>
      <w:tr w:rsidR="00DF198B" w14:paraId="6FFD0B13" w14:textId="77777777" w:rsidTr="00185F4A">
        <w:tc>
          <w:tcPr>
            <w:tcW w:w="2340" w:type="dxa"/>
            <w:gridSpan w:val="3"/>
          </w:tcPr>
          <w:p w14:paraId="40CD6D82" w14:textId="77777777" w:rsidR="00DF198B" w:rsidRDefault="00DF198B"/>
        </w:tc>
        <w:tc>
          <w:tcPr>
            <w:tcW w:w="6120" w:type="dxa"/>
            <w:gridSpan w:val="3"/>
          </w:tcPr>
          <w:p w14:paraId="23EEE334" w14:textId="77777777" w:rsidR="00DF198B" w:rsidRDefault="00DF198B"/>
        </w:tc>
        <w:tc>
          <w:tcPr>
            <w:tcW w:w="2330" w:type="dxa"/>
            <w:gridSpan w:val="3"/>
          </w:tcPr>
          <w:p w14:paraId="1E8F069A" w14:textId="77777777" w:rsidR="00DF198B" w:rsidRDefault="00DF198B"/>
        </w:tc>
      </w:tr>
      <w:tr w:rsidR="00362922" w14:paraId="41F0AB66" w14:textId="77777777" w:rsidTr="00185F4A">
        <w:tc>
          <w:tcPr>
            <w:tcW w:w="2340" w:type="dxa"/>
            <w:gridSpan w:val="3"/>
          </w:tcPr>
          <w:p w14:paraId="599EBC88" w14:textId="77777777" w:rsidR="00362922" w:rsidRDefault="00362922"/>
        </w:tc>
        <w:tc>
          <w:tcPr>
            <w:tcW w:w="6120" w:type="dxa"/>
            <w:gridSpan w:val="3"/>
          </w:tcPr>
          <w:p w14:paraId="39B38526" w14:textId="77777777" w:rsidR="00362922" w:rsidRDefault="00362922"/>
        </w:tc>
        <w:tc>
          <w:tcPr>
            <w:tcW w:w="2330" w:type="dxa"/>
            <w:gridSpan w:val="3"/>
          </w:tcPr>
          <w:p w14:paraId="3707D12E" w14:textId="77777777" w:rsidR="00362922" w:rsidRDefault="00362922"/>
        </w:tc>
      </w:tr>
      <w:tr w:rsidR="00362922" w14:paraId="2DB46913" w14:textId="77777777" w:rsidTr="00185F4A">
        <w:tc>
          <w:tcPr>
            <w:tcW w:w="2340" w:type="dxa"/>
            <w:gridSpan w:val="3"/>
          </w:tcPr>
          <w:p w14:paraId="48EC5227" w14:textId="77777777" w:rsidR="00362922" w:rsidRDefault="00362922"/>
        </w:tc>
        <w:tc>
          <w:tcPr>
            <w:tcW w:w="6120" w:type="dxa"/>
            <w:gridSpan w:val="3"/>
          </w:tcPr>
          <w:p w14:paraId="2D1883CD" w14:textId="77777777" w:rsidR="00362922" w:rsidRDefault="00362922"/>
        </w:tc>
        <w:tc>
          <w:tcPr>
            <w:tcW w:w="2330" w:type="dxa"/>
            <w:gridSpan w:val="3"/>
          </w:tcPr>
          <w:p w14:paraId="20851CF3" w14:textId="77777777" w:rsidR="00362922" w:rsidRDefault="00362922"/>
        </w:tc>
      </w:tr>
    </w:tbl>
    <w:p w14:paraId="7D2FCCB9" w14:textId="77777777" w:rsidR="00DF198B" w:rsidRDefault="00DF198B"/>
    <w:p w14:paraId="2DCDD8B5" w14:textId="77777777" w:rsidR="00DF198B" w:rsidRDefault="00316809" w:rsidP="002D2200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0676155" wp14:editId="490DE3D4">
            <wp:simplePos x="0" y="0"/>
            <wp:positionH relativeFrom="margin">
              <wp:posOffset>19050</wp:posOffset>
            </wp:positionH>
            <wp:positionV relativeFrom="margin">
              <wp:posOffset>352425</wp:posOffset>
            </wp:positionV>
            <wp:extent cx="6861175" cy="1943735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2200"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4EA0FDD" wp14:editId="126F4E94">
                <wp:simplePos x="0" y="0"/>
                <wp:positionH relativeFrom="column">
                  <wp:posOffset>25400</wp:posOffset>
                </wp:positionH>
                <wp:positionV relativeFrom="paragraph">
                  <wp:posOffset>6350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38E42" id="Rectangle 2" o:spid="_x0000_s1026" alt="&quot;&quot;" style="position:absolute;margin-left:2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4C1CE318" w14:textId="77777777" w:rsidTr="00185F4A">
        <w:trPr>
          <w:trHeight w:val="1152"/>
        </w:trPr>
        <w:tc>
          <w:tcPr>
            <w:tcW w:w="2158" w:type="dxa"/>
          </w:tcPr>
          <w:p w14:paraId="4CFF6933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D73B45F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ADBA176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36CE1CEF" w14:textId="77777777" w:rsidR="002D2200" w:rsidRDefault="002D2200"/>
        </w:tc>
        <w:tc>
          <w:tcPr>
            <w:tcW w:w="2158" w:type="dxa"/>
          </w:tcPr>
          <w:p w14:paraId="1C38DA56" w14:textId="77777777" w:rsidR="002D2200" w:rsidRDefault="002D2200"/>
        </w:tc>
      </w:tr>
      <w:tr w:rsidR="002D2200" w14:paraId="28BE56CE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B40DEFF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2B796DB" w14:textId="77777777" w:rsidR="002D2200" w:rsidRPr="00BA28AF" w:rsidRDefault="00DF5E65" w:rsidP="00874FE7">
            <w:pPr>
              <w:pStyle w:val="Heading4"/>
              <w:rPr>
                <w:u w:val="thick"/>
              </w:rPr>
            </w:pPr>
            <w:r w:rsidRPr="00BA28AF">
              <w:rPr>
                <w:u w:val="thick"/>
              </w:rPr>
              <w:t>PROBLEM STATEMENT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8232E91" w14:textId="77777777" w:rsidR="002D2200" w:rsidRDefault="002D2200"/>
        </w:tc>
      </w:tr>
      <w:tr w:rsidR="002D2200" w14:paraId="02D2A879" w14:textId="77777777" w:rsidTr="00185F4A">
        <w:trPr>
          <w:trHeight w:val="311"/>
        </w:trPr>
        <w:tc>
          <w:tcPr>
            <w:tcW w:w="2158" w:type="dxa"/>
          </w:tcPr>
          <w:p w14:paraId="2914E66B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1D85896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3CB3170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53438FB" w14:textId="77777777" w:rsidR="002D2200" w:rsidRDefault="002D2200"/>
        </w:tc>
        <w:tc>
          <w:tcPr>
            <w:tcW w:w="2158" w:type="dxa"/>
          </w:tcPr>
          <w:p w14:paraId="5F7ABDDD" w14:textId="77777777" w:rsidR="002D2200" w:rsidRDefault="002D2200"/>
        </w:tc>
      </w:tr>
      <w:tr w:rsidR="00E74B29" w14:paraId="5D6498C2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695CD9F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1BFE384A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02C22C1A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E22A447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20538E6" w14:textId="77777777" w:rsidR="00E74B29" w:rsidRDefault="00E74B29"/>
        </w:tc>
      </w:tr>
      <w:tr w:rsidR="000E4641" w14:paraId="2A481AE2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77453612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35384A73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4B8CE5A2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7752591B" w14:textId="77777777" w:rsidR="000E4641" w:rsidRDefault="00D500C7" w:rsidP="000E4641">
            <w:pPr>
              <w:pStyle w:val="Text"/>
            </w:pPr>
            <w:r>
              <w:t xml:space="preserve">People who are passionate and having interest in soccer need to have a centralized platform to access soccer-related information for </w:t>
            </w:r>
            <w:r w:rsidR="00316809">
              <w:t>any for the following reasons:</w:t>
            </w:r>
          </w:p>
          <w:p w14:paraId="2D31582C" w14:textId="77777777" w:rsidR="00316809" w:rsidRDefault="00316809" w:rsidP="00316809">
            <w:pPr>
              <w:pStyle w:val="Text"/>
              <w:numPr>
                <w:ilvl w:val="0"/>
                <w:numId w:val="3"/>
              </w:numPr>
            </w:pPr>
            <w:r>
              <w:t xml:space="preserve">Easy Access to Soccer Information </w:t>
            </w:r>
          </w:p>
          <w:p w14:paraId="59105119" w14:textId="77777777" w:rsidR="00316809" w:rsidRDefault="00316809" w:rsidP="00316809">
            <w:pPr>
              <w:pStyle w:val="Text"/>
              <w:numPr>
                <w:ilvl w:val="0"/>
                <w:numId w:val="3"/>
              </w:numPr>
            </w:pPr>
            <w:r>
              <w:t>Game Schedule and Results</w:t>
            </w:r>
          </w:p>
          <w:p w14:paraId="62040000" w14:textId="77777777" w:rsidR="00316809" w:rsidRDefault="00316809" w:rsidP="00316809">
            <w:pPr>
              <w:pStyle w:val="Text"/>
              <w:numPr>
                <w:ilvl w:val="0"/>
                <w:numId w:val="3"/>
              </w:numPr>
            </w:pPr>
            <w:r>
              <w:t xml:space="preserve">Player Profiles and Galleries </w:t>
            </w:r>
          </w:p>
          <w:p w14:paraId="4E80EA9F" w14:textId="77777777" w:rsidR="00316809" w:rsidRPr="00E74B29" w:rsidRDefault="00316809" w:rsidP="00316809">
            <w:pPr>
              <w:pStyle w:val="Text"/>
              <w:numPr>
                <w:ilvl w:val="0"/>
                <w:numId w:val="3"/>
              </w:numPr>
            </w:pPr>
            <w:r>
              <w:t xml:space="preserve">Top Scores and Rankings </w:t>
            </w:r>
          </w:p>
        </w:tc>
        <w:tc>
          <w:tcPr>
            <w:tcW w:w="540" w:type="dxa"/>
            <w:shd w:val="clear" w:color="auto" w:fill="FFFFFF" w:themeFill="background1"/>
          </w:tcPr>
          <w:p w14:paraId="42B5C1C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51D8F931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0BDCA239" w14:textId="77777777" w:rsidR="000E4641" w:rsidRDefault="000E4641"/>
        </w:tc>
      </w:tr>
      <w:tr w:rsidR="000E4641" w14:paraId="33D99A66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2B3C1018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3A4220D7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15F2B3D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1AE93F5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01304527" w14:textId="77777777" w:rsidR="000E4641" w:rsidRDefault="000E4641"/>
        </w:tc>
      </w:tr>
      <w:tr w:rsidR="000E4641" w14:paraId="37BB2AF8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3E04FB7F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6030FE34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529508ED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3A84457D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7F6A9AA2" w14:textId="77777777" w:rsidR="000E4641" w:rsidRDefault="000E4641"/>
        </w:tc>
      </w:tr>
      <w:tr w:rsidR="000E4641" w14:paraId="6CE6207B" w14:textId="77777777" w:rsidTr="00185F4A">
        <w:trPr>
          <w:trHeight w:val="1728"/>
        </w:trPr>
        <w:tc>
          <w:tcPr>
            <w:tcW w:w="2158" w:type="dxa"/>
            <w:vMerge/>
          </w:tcPr>
          <w:p w14:paraId="226C3826" w14:textId="77777777" w:rsidR="000E4641" w:rsidRDefault="000E4641"/>
        </w:tc>
        <w:tc>
          <w:tcPr>
            <w:tcW w:w="542" w:type="dxa"/>
          </w:tcPr>
          <w:p w14:paraId="2CB2CB4B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22DCCA4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1210ABF6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4A1C3ED" w14:textId="77777777" w:rsidR="000E4641" w:rsidRDefault="000E4641"/>
        </w:tc>
      </w:tr>
    </w:tbl>
    <w:p w14:paraId="5378F02A" w14:textId="77777777" w:rsidR="002D2200" w:rsidRDefault="002D2200"/>
    <w:p w14:paraId="61A2613C" w14:textId="77777777" w:rsidR="00316809" w:rsidRDefault="00DF5E65" w:rsidP="0048120C">
      <w:pPr>
        <w:pStyle w:val="GraphicAnchor"/>
      </w:pPr>
      <w:r>
        <w:tab/>
      </w:r>
      <w:r>
        <w:tab/>
      </w:r>
      <w:r>
        <w:tab/>
      </w:r>
    </w:p>
    <w:p w14:paraId="2D791CCE" w14:textId="77777777" w:rsidR="00316809" w:rsidRDefault="00316809">
      <w:pPr>
        <w:rPr>
          <w:sz w:val="10"/>
        </w:rPr>
      </w:pPr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316809" w14:paraId="7035B6E3" w14:textId="77777777" w:rsidTr="00220606">
        <w:trPr>
          <w:trHeight w:val="1152"/>
        </w:trPr>
        <w:tc>
          <w:tcPr>
            <w:tcW w:w="2158" w:type="dxa"/>
          </w:tcPr>
          <w:p w14:paraId="1A52D4CB" w14:textId="77777777" w:rsidR="00316809" w:rsidRDefault="00316809" w:rsidP="00220606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6BA2DEF" w14:textId="77777777" w:rsidR="00316809" w:rsidRDefault="00316809" w:rsidP="00220606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F8120E2" w14:textId="77777777" w:rsidR="00316809" w:rsidRDefault="00316809" w:rsidP="00220606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77D77010" w14:textId="77777777" w:rsidR="00316809" w:rsidRDefault="00316809" w:rsidP="00220606"/>
        </w:tc>
        <w:tc>
          <w:tcPr>
            <w:tcW w:w="2158" w:type="dxa"/>
          </w:tcPr>
          <w:p w14:paraId="1EF32095" w14:textId="77777777" w:rsidR="00316809" w:rsidRDefault="00316809" w:rsidP="00220606"/>
        </w:tc>
      </w:tr>
      <w:tr w:rsidR="00316809" w14:paraId="4029F44C" w14:textId="77777777" w:rsidTr="00220606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7B61C99" w14:textId="77777777" w:rsidR="00316809" w:rsidRDefault="00316809" w:rsidP="00220606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073F66C" w14:textId="77777777" w:rsidR="00316809" w:rsidRPr="00BA28AF" w:rsidRDefault="00316809" w:rsidP="00220606">
            <w:pPr>
              <w:pStyle w:val="Heading4"/>
              <w:rPr>
                <w:u w:val="thick"/>
              </w:rPr>
            </w:pPr>
            <w:r>
              <w:rPr>
                <w:u w:val="thick"/>
              </w:rPr>
              <w:t xml:space="preserve">Purpose of the Document 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BC142BB" w14:textId="77777777" w:rsidR="00316809" w:rsidRDefault="00316809" w:rsidP="00220606"/>
        </w:tc>
      </w:tr>
      <w:tr w:rsidR="00316809" w14:paraId="539ACFA6" w14:textId="77777777" w:rsidTr="00220606">
        <w:trPr>
          <w:trHeight w:val="311"/>
        </w:trPr>
        <w:tc>
          <w:tcPr>
            <w:tcW w:w="2158" w:type="dxa"/>
          </w:tcPr>
          <w:p w14:paraId="248DF070" w14:textId="77777777" w:rsidR="00316809" w:rsidRDefault="00316809" w:rsidP="00220606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44DB095" w14:textId="77777777" w:rsidR="00316809" w:rsidRDefault="00316809" w:rsidP="00220606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37C314C" w14:textId="77777777" w:rsidR="00316809" w:rsidRDefault="00316809" w:rsidP="00220606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E7C237A" w14:textId="77777777" w:rsidR="00316809" w:rsidRDefault="00316809" w:rsidP="00220606"/>
        </w:tc>
        <w:tc>
          <w:tcPr>
            <w:tcW w:w="2158" w:type="dxa"/>
          </w:tcPr>
          <w:p w14:paraId="6B69C441" w14:textId="77777777" w:rsidR="00316809" w:rsidRDefault="00316809" w:rsidP="00220606"/>
        </w:tc>
      </w:tr>
      <w:tr w:rsidR="00316809" w14:paraId="68527C6C" w14:textId="77777777" w:rsidTr="00220606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751CEBA4" w14:textId="77777777" w:rsidR="00316809" w:rsidRDefault="00316809" w:rsidP="00220606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7188F8B2" w14:textId="77777777" w:rsidR="00316809" w:rsidRDefault="00316809" w:rsidP="00220606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2EB9CA43" w14:textId="77777777" w:rsidR="00316809" w:rsidRDefault="00316809" w:rsidP="00220606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8914116" w14:textId="77777777" w:rsidR="00316809" w:rsidRDefault="00316809" w:rsidP="00220606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77AAD2D" w14:textId="77777777" w:rsidR="00316809" w:rsidRDefault="00316809" w:rsidP="00220606"/>
        </w:tc>
      </w:tr>
      <w:tr w:rsidR="00316809" w14:paraId="056DE86E" w14:textId="77777777" w:rsidTr="00220606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3F7C3CB6" w14:textId="77777777" w:rsidR="00316809" w:rsidRDefault="00316809" w:rsidP="00220606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1C31E72A" w14:textId="77777777" w:rsidR="00316809" w:rsidRDefault="00316809" w:rsidP="00220606"/>
        </w:tc>
        <w:tc>
          <w:tcPr>
            <w:tcW w:w="540" w:type="dxa"/>
            <w:shd w:val="clear" w:color="auto" w:fill="FFFFFF" w:themeFill="background1"/>
          </w:tcPr>
          <w:p w14:paraId="417DEFF4" w14:textId="77777777" w:rsidR="00316809" w:rsidRDefault="00316809" w:rsidP="00220606"/>
        </w:tc>
        <w:tc>
          <w:tcPr>
            <w:tcW w:w="4321" w:type="dxa"/>
            <w:gridSpan w:val="3"/>
            <w:shd w:val="clear" w:color="auto" w:fill="FFFFFF" w:themeFill="background1"/>
          </w:tcPr>
          <w:p w14:paraId="176B383D" w14:textId="77777777" w:rsidR="00316809" w:rsidRDefault="00F20F0B" w:rsidP="00F20F0B">
            <w:pPr>
              <w:pStyle w:val="Text"/>
              <w:ind w:left="360"/>
            </w:pPr>
            <w:r>
              <w:t xml:space="preserve">The purpose of this document is to present a detailed description of the website </w:t>
            </w:r>
            <w:r w:rsidRPr="00F20F0B">
              <w:rPr>
                <w:b/>
                <w:bCs/>
              </w:rPr>
              <w:t>“Soccer Verse”</w:t>
            </w:r>
            <w:r w:rsidRPr="00F20F0B">
              <w:t xml:space="preserve"> that will provide</w:t>
            </w:r>
            <w:r>
              <w:t xml:space="preserve"> users a cartelized platform to access comprehensive soccer-related information. </w:t>
            </w:r>
          </w:p>
          <w:p w14:paraId="07593269" w14:textId="77777777" w:rsidR="00F20F0B" w:rsidRPr="00E74B29" w:rsidRDefault="00F20F0B" w:rsidP="00F20F0B">
            <w:pPr>
              <w:pStyle w:val="Text"/>
              <w:ind w:left="360"/>
            </w:pPr>
            <w:r>
              <w:t xml:space="preserve">This document explains the purpose and features of the website, the interface of the website and what the website will do. </w:t>
            </w:r>
          </w:p>
        </w:tc>
        <w:tc>
          <w:tcPr>
            <w:tcW w:w="540" w:type="dxa"/>
            <w:shd w:val="clear" w:color="auto" w:fill="FFFFFF" w:themeFill="background1"/>
          </w:tcPr>
          <w:p w14:paraId="03EFAD1B" w14:textId="77777777" w:rsidR="00316809" w:rsidRPr="00E74B29" w:rsidRDefault="00316809" w:rsidP="00220606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1CD098D0" w14:textId="77777777" w:rsidR="00316809" w:rsidRPr="00E74B29" w:rsidRDefault="00316809" w:rsidP="00220606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0983194A" w14:textId="77777777" w:rsidR="00316809" w:rsidRDefault="00316809" w:rsidP="00220606">
            <w:r w:rsidRPr="004909D9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84864" behindDoc="1" locked="0" layoutInCell="1" allowOverlap="1" wp14:anchorId="53264D92" wp14:editId="7F7AB0A7">
                      <wp:simplePos x="0" y="0"/>
                      <wp:positionH relativeFrom="column">
                        <wp:posOffset>-5497830</wp:posOffset>
                      </wp:positionH>
                      <wp:positionV relativeFrom="paragraph">
                        <wp:posOffset>217805</wp:posOffset>
                      </wp:positionV>
                      <wp:extent cx="6857365" cy="9105265"/>
                      <wp:effectExtent l="0" t="0" r="635" b="635"/>
                      <wp:wrapNone/>
                      <wp:docPr id="1712118508" name="Rectangle 171211850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57365" cy="9105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4A2B17" id="Rectangle 1712118508" o:spid="_x0000_s1026" alt="&quot;&quot;" style="position:absolute;margin-left:-432.9pt;margin-top:17.15pt;width:539.95pt;height:716.9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" fillcolor="#476166 [3204]" stroked="f" strokeweight="2pt">
                      <v:stroke miterlimit="4"/>
                      <v:textbox inset="3pt,3pt,3pt,3pt"/>
                    </v:rect>
                  </w:pict>
                </mc:Fallback>
              </mc:AlternateContent>
            </w:r>
          </w:p>
        </w:tc>
      </w:tr>
      <w:tr w:rsidR="00316809" w14:paraId="00A36AEC" w14:textId="77777777" w:rsidTr="00220606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647A6E72" w14:textId="77777777" w:rsidR="00316809" w:rsidRDefault="00316809" w:rsidP="00220606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7EBE4E1" w14:textId="77777777" w:rsidR="00316809" w:rsidRDefault="00316809" w:rsidP="00220606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3FB860EF" w14:textId="77777777" w:rsidR="00316809" w:rsidRPr="00E74B29" w:rsidRDefault="00316809" w:rsidP="00220606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1F6B7875" w14:textId="77777777" w:rsidR="00316809" w:rsidRPr="00E74B29" w:rsidRDefault="00316809" w:rsidP="00220606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78F8ECDA" w14:textId="77777777" w:rsidR="00316809" w:rsidRDefault="00316809" w:rsidP="00220606"/>
        </w:tc>
      </w:tr>
      <w:tr w:rsidR="00316809" w14:paraId="1ACA1A5A" w14:textId="77777777" w:rsidTr="00220606">
        <w:trPr>
          <w:trHeight w:val="1728"/>
        </w:trPr>
        <w:tc>
          <w:tcPr>
            <w:tcW w:w="2158" w:type="dxa"/>
            <w:vMerge w:val="restart"/>
          </w:tcPr>
          <w:p w14:paraId="18499FCD" w14:textId="77777777" w:rsidR="00316809" w:rsidRDefault="00316809" w:rsidP="00220606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5B843A90" w14:textId="77777777" w:rsidR="00316809" w:rsidRDefault="00316809" w:rsidP="00220606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7AC78967" w14:textId="77777777" w:rsidR="00316809" w:rsidRDefault="00316809" w:rsidP="00220606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53EF29E8" w14:textId="77777777" w:rsidR="00316809" w:rsidRDefault="00316809" w:rsidP="00220606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19277BEE" w14:textId="77777777" w:rsidR="00316809" w:rsidRDefault="00316809" w:rsidP="00220606"/>
        </w:tc>
      </w:tr>
      <w:tr w:rsidR="00316809" w14:paraId="6A8CF118" w14:textId="77777777" w:rsidTr="00220606">
        <w:trPr>
          <w:trHeight w:val="1728"/>
        </w:trPr>
        <w:tc>
          <w:tcPr>
            <w:tcW w:w="2158" w:type="dxa"/>
            <w:vMerge/>
          </w:tcPr>
          <w:p w14:paraId="5661ADB5" w14:textId="77777777" w:rsidR="00316809" w:rsidRDefault="00316809" w:rsidP="00220606"/>
        </w:tc>
        <w:tc>
          <w:tcPr>
            <w:tcW w:w="542" w:type="dxa"/>
          </w:tcPr>
          <w:p w14:paraId="7C51EFBD" w14:textId="77777777" w:rsidR="00316809" w:rsidRDefault="00316809" w:rsidP="00220606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E671095" w14:textId="77777777" w:rsidR="00316809" w:rsidRDefault="00316809" w:rsidP="00220606">
            <w:pPr>
              <w:jc w:val="center"/>
            </w:pPr>
          </w:p>
        </w:tc>
        <w:tc>
          <w:tcPr>
            <w:tcW w:w="540" w:type="dxa"/>
          </w:tcPr>
          <w:p w14:paraId="02F405C4" w14:textId="77777777" w:rsidR="00316809" w:rsidRDefault="00316809" w:rsidP="00220606">
            <w:pPr>
              <w:jc w:val="center"/>
            </w:pPr>
          </w:p>
        </w:tc>
        <w:tc>
          <w:tcPr>
            <w:tcW w:w="2158" w:type="dxa"/>
            <w:vMerge/>
          </w:tcPr>
          <w:p w14:paraId="668DD763" w14:textId="77777777" w:rsidR="00316809" w:rsidRDefault="00316809" w:rsidP="00220606"/>
        </w:tc>
      </w:tr>
    </w:tbl>
    <w:p w14:paraId="3C0A076D" w14:textId="77777777" w:rsidR="00E74B29" w:rsidRDefault="00316809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86912" behindDoc="1" locked="0" layoutInCell="1" allowOverlap="1" wp14:anchorId="20D7F5F9" wp14:editId="18041C50">
            <wp:simplePos x="0" y="0"/>
            <wp:positionH relativeFrom="margin">
              <wp:posOffset>0</wp:posOffset>
            </wp:positionH>
            <wp:positionV relativeFrom="margin">
              <wp:posOffset>66675</wp:posOffset>
            </wp:positionV>
            <wp:extent cx="6861175" cy="1943735"/>
            <wp:effectExtent l="0" t="0" r="0" b="0"/>
            <wp:wrapNone/>
            <wp:docPr id="978565013" name="Picture 97856501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BB50A" w14:textId="77777777" w:rsidR="00316809" w:rsidRDefault="00316809">
      <w:r w:rsidRPr="004909D9">
        <w:rPr>
          <w:noProof/>
          <w:lang w:eastAsia="en-AU"/>
        </w:rPr>
        <w:drawing>
          <wp:anchor distT="0" distB="0" distL="114300" distR="114300" simplePos="0" relativeHeight="251682816" behindDoc="1" locked="0" layoutInCell="1" allowOverlap="1" wp14:anchorId="70BEEE25" wp14:editId="67C2ED69">
            <wp:simplePos x="0" y="0"/>
            <wp:positionH relativeFrom="margin">
              <wp:posOffset>0</wp:posOffset>
            </wp:positionH>
            <wp:positionV relativeFrom="margin">
              <wp:posOffset>71755</wp:posOffset>
            </wp:positionV>
            <wp:extent cx="6861176" cy="1944000"/>
            <wp:effectExtent l="0" t="0" r="0" b="0"/>
            <wp:wrapNone/>
            <wp:docPr id="1723888213" name="Picture 172388821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171"/>
        <w:gridCol w:w="2060"/>
        <w:gridCol w:w="2158"/>
        <w:gridCol w:w="2158"/>
        <w:gridCol w:w="1085"/>
        <w:gridCol w:w="1073"/>
        <w:gridCol w:w="6"/>
      </w:tblGrid>
      <w:tr w:rsidR="0048120C" w14:paraId="57FF4E6C" w14:textId="77777777" w:rsidTr="001A0EB2">
        <w:trPr>
          <w:gridAfter w:val="1"/>
          <w:wAfter w:w="6" w:type="dxa"/>
          <w:trHeight w:val="2250"/>
        </w:trPr>
        <w:tc>
          <w:tcPr>
            <w:tcW w:w="2250" w:type="dxa"/>
            <w:gridSpan w:val="2"/>
          </w:tcPr>
          <w:p w14:paraId="0CED35AD" w14:textId="77777777" w:rsidR="0048120C" w:rsidRDefault="0048120C"/>
        </w:tc>
        <w:tc>
          <w:tcPr>
            <w:tcW w:w="2060" w:type="dxa"/>
            <w:tcBorders>
              <w:bottom w:val="single" w:sz="18" w:space="0" w:color="476166" w:themeColor="accent1"/>
            </w:tcBorders>
          </w:tcPr>
          <w:p w14:paraId="0330D6B0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3A8D131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E6E0191" w14:textId="77777777" w:rsidR="0048120C" w:rsidRDefault="0048120C"/>
        </w:tc>
        <w:tc>
          <w:tcPr>
            <w:tcW w:w="2158" w:type="dxa"/>
            <w:gridSpan w:val="2"/>
          </w:tcPr>
          <w:p w14:paraId="5D3F146C" w14:textId="77777777" w:rsidR="0048120C" w:rsidRDefault="0048120C"/>
        </w:tc>
      </w:tr>
      <w:tr w:rsidR="0048120C" w14:paraId="1AF6E4BA" w14:textId="77777777" w:rsidTr="001A0EB2">
        <w:trPr>
          <w:gridAfter w:val="1"/>
          <w:wAfter w:w="6" w:type="dxa"/>
          <w:trHeight w:val="800"/>
        </w:trPr>
        <w:tc>
          <w:tcPr>
            <w:tcW w:w="2250" w:type="dxa"/>
            <w:gridSpan w:val="2"/>
            <w:tcBorders>
              <w:right w:val="single" w:sz="18" w:space="0" w:color="476166" w:themeColor="accent1"/>
            </w:tcBorders>
          </w:tcPr>
          <w:p w14:paraId="7870613E" w14:textId="77777777" w:rsidR="0048120C" w:rsidRDefault="0048120C"/>
        </w:tc>
        <w:tc>
          <w:tcPr>
            <w:tcW w:w="6376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A4F89D4" w14:textId="77777777" w:rsidR="0048120C" w:rsidRPr="00BA28AF" w:rsidRDefault="00736905" w:rsidP="00837914">
            <w:pPr>
              <w:pStyle w:val="Heading4"/>
              <w:rPr>
                <w:u w:val="single"/>
              </w:rPr>
            </w:pPr>
            <w:r w:rsidRPr="00BA28AF">
              <w:rPr>
                <w:u w:val="single"/>
              </w:rPr>
              <w:t>Flow Chart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286738B3" w14:textId="77777777" w:rsidR="0048120C" w:rsidRDefault="0048120C"/>
        </w:tc>
      </w:tr>
      <w:tr w:rsidR="0048120C" w14:paraId="2F76DFAA" w14:textId="77777777" w:rsidTr="001A0EB2">
        <w:trPr>
          <w:gridAfter w:val="1"/>
          <w:wAfter w:w="6" w:type="dxa"/>
        </w:trPr>
        <w:tc>
          <w:tcPr>
            <w:tcW w:w="2250" w:type="dxa"/>
            <w:gridSpan w:val="2"/>
          </w:tcPr>
          <w:p w14:paraId="0CB161CE" w14:textId="77777777" w:rsidR="0048120C" w:rsidRDefault="0048120C"/>
        </w:tc>
        <w:tc>
          <w:tcPr>
            <w:tcW w:w="2060" w:type="dxa"/>
            <w:tcBorders>
              <w:top w:val="single" w:sz="18" w:space="0" w:color="476166" w:themeColor="accent1"/>
            </w:tcBorders>
          </w:tcPr>
          <w:p w14:paraId="0C01D216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CE55CF3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62BB0A4" w14:textId="77777777" w:rsidR="0048120C" w:rsidRDefault="0048120C"/>
        </w:tc>
        <w:tc>
          <w:tcPr>
            <w:tcW w:w="2158" w:type="dxa"/>
            <w:gridSpan w:val="2"/>
          </w:tcPr>
          <w:p w14:paraId="15245FAB" w14:textId="77777777" w:rsidR="0048120C" w:rsidRDefault="0048120C"/>
        </w:tc>
      </w:tr>
      <w:tr w:rsidR="0048120C" w14:paraId="067474B7" w14:textId="77777777" w:rsidTr="001A0EB2">
        <w:trPr>
          <w:trHeight w:val="4546"/>
        </w:trPr>
        <w:tc>
          <w:tcPr>
            <w:tcW w:w="1079" w:type="dxa"/>
          </w:tcPr>
          <w:p w14:paraId="7E6F4D9A" w14:textId="01DB2295" w:rsidR="0048120C" w:rsidRDefault="0048120C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F010CC7" w14:textId="1E663C0B" w:rsidR="0048120C" w:rsidRDefault="00CA777D" w:rsidP="007D7751">
            <w:pPr>
              <w:pStyle w:val="Tex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3C1ACB9B" wp14:editId="6B01D9D0">
                      <wp:simplePos x="0" y="0"/>
                      <wp:positionH relativeFrom="column">
                        <wp:posOffset>4886960</wp:posOffset>
                      </wp:positionH>
                      <wp:positionV relativeFrom="paragraph">
                        <wp:posOffset>1116330</wp:posOffset>
                      </wp:positionV>
                      <wp:extent cx="0" cy="504825"/>
                      <wp:effectExtent l="76200" t="0" r="57150" b="47625"/>
                      <wp:wrapNone/>
                      <wp:docPr id="901046440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048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triangle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E5AAAB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" o:spid="_x0000_s1026" type="#_x0000_t32" style="position:absolute;margin-left:384.8pt;margin-top:87.9pt;width:0;height:39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">
                      <v:stroke endarrow="block" miterlimit="4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10DFEF7" wp14:editId="50FB340E">
                      <wp:simplePos x="0" y="0"/>
                      <wp:positionH relativeFrom="column">
                        <wp:posOffset>3610610</wp:posOffset>
                      </wp:positionH>
                      <wp:positionV relativeFrom="paragraph">
                        <wp:posOffset>1132840</wp:posOffset>
                      </wp:positionV>
                      <wp:extent cx="0" cy="504825"/>
                      <wp:effectExtent l="76200" t="0" r="57150" b="47625"/>
                      <wp:wrapNone/>
                      <wp:docPr id="1857597656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048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triangle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CDEFD9" id="Straight Arrow Connector 5" o:spid="_x0000_s1026" type="#_x0000_t32" style="position:absolute;margin-left:284.3pt;margin-top:89.2pt;width:0;height:39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">
                      <v:stroke endarrow="block" miterlimit="4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008CD42" wp14:editId="7CB74473">
                      <wp:simplePos x="0" y="0"/>
                      <wp:positionH relativeFrom="column">
                        <wp:posOffset>2067560</wp:posOffset>
                      </wp:positionH>
                      <wp:positionV relativeFrom="paragraph">
                        <wp:posOffset>1142365</wp:posOffset>
                      </wp:positionV>
                      <wp:extent cx="0" cy="504825"/>
                      <wp:effectExtent l="76200" t="0" r="57150" b="47625"/>
                      <wp:wrapNone/>
                      <wp:docPr id="660428377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048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triangle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B84F5BF" id="Straight Arrow Connector 5" o:spid="_x0000_s1026" type="#_x0000_t32" style="position:absolute;margin-left:162.8pt;margin-top:89.95pt;width:0;height:39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">
                      <v:stroke endarrow="block" miterlimit="4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DC9EA10" wp14:editId="66252C12">
                      <wp:simplePos x="0" y="0"/>
                      <wp:positionH relativeFrom="column">
                        <wp:posOffset>248285</wp:posOffset>
                      </wp:positionH>
                      <wp:positionV relativeFrom="paragraph">
                        <wp:posOffset>1118870</wp:posOffset>
                      </wp:positionV>
                      <wp:extent cx="0" cy="504825"/>
                      <wp:effectExtent l="76200" t="0" r="57150" b="47625"/>
                      <wp:wrapNone/>
                      <wp:docPr id="1105994946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048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  <a:tailEnd type="triangle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4B8785" id="Straight Arrow Connector 5" o:spid="_x0000_s1026" type="#_x0000_t32" style="position:absolute;margin-left:19.55pt;margin-top:88.1pt;width:0;height:39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">
                      <v:stroke endarrow="block" miterlimit="4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B189A96" wp14:editId="39EF437C">
                      <wp:simplePos x="0" y="0"/>
                      <wp:positionH relativeFrom="column">
                        <wp:posOffset>4458335</wp:posOffset>
                      </wp:positionH>
                      <wp:positionV relativeFrom="paragraph">
                        <wp:posOffset>1656715</wp:posOffset>
                      </wp:positionV>
                      <wp:extent cx="1095375" cy="476250"/>
                      <wp:effectExtent l="0" t="0" r="28575" b="19050"/>
                      <wp:wrapNone/>
                      <wp:docPr id="1883027473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5375" cy="47625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50BF679C" w14:textId="77777777" w:rsidR="00CA777D" w:rsidRDefault="00CA777D" w:rsidP="00CA777D">
                                  <w:pPr>
                                    <w:jc w:val="center"/>
                                  </w:pPr>
                                  <w:r>
                                    <w:t>Contact Us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189A96" id="Rectangle 4" o:spid="_x0000_s1026" style="position:absolute;margin-left:351.05pt;margin-top:130.45pt;width:86.25pt;height:37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" filled="f">
                      <v:stroke miterlimit="4"/>
                      <v:textbox inset="3pt,3pt,3pt,3pt">
                        <w:txbxContent>
                          <w:p w14:paraId="50BF679C" w14:textId="77777777" w:rsidR="00CA777D" w:rsidRDefault="00CA777D" w:rsidP="00CA777D">
                            <w:pPr>
                              <w:jc w:val="center"/>
                            </w:pPr>
                            <w:r>
                              <w:t>Contact Us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AFCC177" wp14:editId="3D96CEC4">
                      <wp:simplePos x="0" y="0"/>
                      <wp:positionH relativeFrom="column">
                        <wp:posOffset>3039110</wp:posOffset>
                      </wp:positionH>
                      <wp:positionV relativeFrom="paragraph">
                        <wp:posOffset>1675765</wp:posOffset>
                      </wp:positionV>
                      <wp:extent cx="1095375" cy="476250"/>
                      <wp:effectExtent l="0" t="0" r="28575" b="19050"/>
                      <wp:wrapNone/>
                      <wp:docPr id="290846360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5375" cy="47625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690FA38A" w14:textId="6A578663" w:rsidR="00CA777D" w:rsidRDefault="00E177A0" w:rsidP="00E177A0">
                                  <w:pPr>
                                    <w:jc w:val="center"/>
                                  </w:pPr>
                                  <w:r>
                                    <w:t>Team and Players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FCC177" id="_x0000_s1027" style="position:absolute;margin-left:239.3pt;margin-top:131.95pt;width:86.25pt;height:37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" filled="f">
                      <v:stroke miterlimit="4"/>
                      <v:textbox inset="3pt,3pt,3pt,3pt">
                        <w:txbxContent>
                          <w:p w14:paraId="690FA38A" w14:textId="6A578663" w:rsidR="00CA777D" w:rsidRDefault="00E177A0" w:rsidP="00E177A0">
                            <w:pPr>
                              <w:jc w:val="center"/>
                            </w:pPr>
                            <w:r>
                              <w:t>Team and Players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5D871B8E" wp14:editId="2338F513">
                      <wp:simplePos x="0" y="0"/>
                      <wp:positionH relativeFrom="column">
                        <wp:posOffset>1543685</wp:posOffset>
                      </wp:positionH>
                      <wp:positionV relativeFrom="paragraph">
                        <wp:posOffset>1675765</wp:posOffset>
                      </wp:positionV>
                      <wp:extent cx="1095375" cy="476250"/>
                      <wp:effectExtent l="0" t="0" r="28575" b="19050"/>
                      <wp:wrapNone/>
                      <wp:docPr id="1148859861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5375" cy="47625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1AB11276" w14:textId="77777777" w:rsidR="00CA777D" w:rsidRDefault="00CA777D" w:rsidP="00CA777D">
                                  <w:pPr>
                                    <w:jc w:val="center"/>
                                  </w:pPr>
                                  <w:r>
                                    <w:t>Match Schedule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871B8E" id="_x0000_s1028" style="position:absolute;margin-left:121.55pt;margin-top:131.95pt;width:86.25pt;height:37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" filled="f">
                      <v:stroke miterlimit="4"/>
                      <v:textbox inset="3pt,3pt,3pt,3pt">
                        <w:txbxContent>
                          <w:p w14:paraId="1AB11276" w14:textId="77777777" w:rsidR="00CA777D" w:rsidRDefault="00CA777D" w:rsidP="00CA777D">
                            <w:pPr>
                              <w:jc w:val="center"/>
                            </w:pPr>
                            <w:r>
                              <w:t>Match Schedule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5B1E8F40" wp14:editId="3E6A70AD">
                      <wp:simplePos x="0" y="0"/>
                      <wp:positionH relativeFrom="column">
                        <wp:posOffset>86359</wp:posOffset>
                      </wp:positionH>
                      <wp:positionV relativeFrom="paragraph">
                        <wp:posOffset>1680845</wp:posOffset>
                      </wp:positionV>
                      <wp:extent cx="1095375" cy="476250"/>
                      <wp:effectExtent l="0" t="0" r="28575" b="19050"/>
                      <wp:wrapNone/>
                      <wp:docPr id="1057448428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5375" cy="476250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1759829D" w14:textId="77777777" w:rsidR="00CA777D" w:rsidRDefault="00CA777D" w:rsidP="00CA777D">
                                  <w:pPr>
                                    <w:jc w:val="center"/>
                                  </w:pPr>
                                  <w:r>
                                    <w:t>Top 10 Players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1E8F40" id="_x0000_s1029" style="position:absolute;margin-left:6.8pt;margin-top:132.35pt;width:86.25pt;height:37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" filled="f">
                      <v:stroke miterlimit="4"/>
                      <v:textbox inset="3pt,3pt,3pt,3pt">
                        <w:txbxContent>
                          <w:p w14:paraId="1759829D" w14:textId="77777777" w:rsidR="00CA777D" w:rsidRDefault="00CA777D" w:rsidP="00CA777D">
                            <w:pPr>
                              <w:jc w:val="center"/>
                            </w:pPr>
                            <w:r>
                              <w:t>Top 10 Players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20F0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471824E" wp14:editId="61A09B90">
                      <wp:simplePos x="0" y="0"/>
                      <wp:positionH relativeFrom="column">
                        <wp:posOffset>229235</wp:posOffset>
                      </wp:positionH>
                      <wp:positionV relativeFrom="paragraph">
                        <wp:posOffset>1108710</wp:posOffset>
                      </wp:positionV>
                      <wp:extent cx="4667250" cy="9525"/>
                      <wp:effectExtent l="0" t="0" r="19050" b="28575"/>
                      <wp:wrapNone/>
                      <wp:docPr id="1043167006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667250" cy="952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721A37A" id="Straight Connector 3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05pt,87.3pt" to="385.55pt,8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">
                      <v:stroke miterlimit="4" joinstyle="miter"/>
                    </v:line>
                  </w:pict>
                </mc:Fallback>
              </mc:AlternateContent>
            </w:r>
            <w:r w:rsidR="00F20F0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97CCA1D" wp14:editId="73629C77">
                      <wp:simplePos x="0" y="0"/>
                      <wp:positionH relativeFrom="column">
                        <wp:posOffset>2667635</wp:posOffset>
                      </wp:positionH>
                      <wp:positionV relativeFrom="paragraph">
                        <wp:posOffset>680720</wp:posOffset>
                      </wp:positionV>
                      <wp:extent cx="0" cy="419100"/>
                      <wp:effectExtent l="0" t="0" r="38100" b="19050"/>
                      <wp:wrapNone/>
                      <wp:docPr id="1439495279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19100"/>
                              </a:xfrm>
                              <a:prstGeom prst="line">
                                <a:avLst/>
                              </a:prstGeom>
                              <a:noFill/>
                              <a:ln w="1270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A0288FE" id="Straight Connector 2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05pt,53.6pt" to="210.05pt,8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" strokeweight="1pt">
                      <v:stroke miterlimit="4" joinstyle="miter"/>
                    </v:line>
                  </w:pict>
                </mc:Fallback>
              </mc:AlternateContent>
            </w:r>
            <w:r w:rsidR="00F20F0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9196A95" wp14:editId="4F1A9897">
                      <wp:simplePos x="0" y="0"/>
                      <wp:positionH relativeFrom="column">
                        <wp:posOffset>438785</wp:posOffset>
                      </wp:positionH>
                      <wp:positionV relativeFrom="paragraph">
                        <wp:posOffset>204470</wp:posOffset>
                      </wp:positionV>
                      <wp:extent cx="4476750" cy="514350"/>
                      <wp:effectExtent l="0" t="0" r="19050" b="19050"/>
                      <wp:wrapNone/>
                      <wp:docPr id="242976670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0" cy="514350"/>
                              </a:xfrm>
                              <a:prstGeom prst="rect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433D13B2" w14:textId="77777777" w:rsidR="00F20F0B" w:rsidRPr="00F20F0B" w:rsidRDefault="00F20F0B" w:rsidP="00F20F0B">
                                  <w:pPr>
                                    <w:pStyle w:val="Heading1"/>
                                    <w:rPr>
                                      <w:rFonts w:asciiTheme="majorBidi" w:hAnsiTheme="majorBidi" w:cstheme="majorBidi"/>
                                    </w:rPr>
                                  </w:pPr>
                                  <w:r w:rsidRPr="00F20F0B">
                                    <w:rPr>
                                      <w:rFonts w:asciiTheme="majorBidi" w:hAnsiTheme="majorBidi" w:cstheme="majorBidi"/>
                                    </w:rPr>
                                    <w:t>Landing Page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9196A95" id="Rectangle 1" o:spid="_x0000_s1030" style="position:absolute;margin-left:34.55pt;margin-top:16.1pt;width:352.5pt;height:40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" filled="f" strokeweight=".5pt">
                      <v:stroke miterlimit="4"/>
                      <v:textbox style="mso-fit-shape-to-text:t" inset="3pt,3pt,3pt,3pt">
                        <w:txbxContent>
                          <w:p w14:paraId="433D13B2" w14:textId="77777777" w:rsidR="00F20F0B" w:rsidRPr="00F20F0B" w:rsidRDefault="00F20F0B" w:rsidP="00F20F0B">
                            <w:pPr>
                              <w:pStyle w:val="Heading1"/>
                              <w:rPr>
                                <w:rFonts w:asciiTheme="majorBidi" w:hAnsiTheme="majorBidi" w:cstheme="majorBidi"/>
                              </w:rPr>
                            </w:pPr>
                            <w:r w:rsidRPr="00F20F0B">
                              <w:rPr>
                                <w:rFonts w:asciiTheme="majorBidi" w:hAnsiTheme="majorBidi" w:cstheme="majorBidi"/>
                              </w:rPr>
                              <w:t>Landing Page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1079" w:type="dxa"/>
            <w:gridSpan w:val="2"/>
          </w:tcPr>
          <w:p w14:paraId="3653DD46" w14:textId="77777777" w:rsidR="0048120C" w:rsidRDefault="0048120C"/>
          <w:p w14:paraId="4A5C9BFF" w14:textId="77777777" w:rsidR="007D7751" w:rsidRDefault="007D7751"/>
          <w:p w14:paraId="5DD9701C" w14:textId="77777777" w:rsidR="007D7751" w:rsidRDefault="007D7751"/>
          <w:p w14:paraId="79AEC047" w14:textId="77777777" w:rsidR="007D7751" w:rsidRDefault="007D7751"/>
          <w:p w14:paraId="40136964" w14:textId="77777777" w:rsidR="007D7751" w:rsidRDefault="007D7751"/>
          <w:p w14:paraId="43BEF612" w14:textId="77777777" w:rsidR="007D7751" w:rsidRDefault="007D7751"/>
          <w:p w14:paraId="0FF2FB17" w14:textId="77777777" w:rsidR="007D7751" w:rsidRDefault="007D7751"/>
          <w:p w14:paraId="77976011" w14:textId="77777777" w:rsidR="007D7751" w:rsidRDefault="007D7751"/>
          <w:p w14:paraId="054D6DA8" w14:textId="77777777" w:rsidR="007D7751" w:rsidRDefault="007D7751"/>
        </w:tc>
      </w:tr>
    </w:tbl>
    <w:p w14:paraId="3CAE4A2D" w14:textId="77777777" w:rsidR="000067A0" w:rsidRDefault="000067A0"/>
    <w:p w14:paraId="056074F2" w14:textId="582F9B62" w:rsidR="000067A0" w:rsidRDefault="000067A0">
      <w:r>
        <w:br w:type="page"/>
      </w:r>
    </w:p>
    <w:p w14:paraId="60731E29" w14:textId="40C175C5" w:rsidR="0048120C" w:rsidRDefault="000067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A5CB71D" wp14:editId="1218DD57">
                <wp:simplePos x="0" y="0"/>
                <wp:positionH relativeFrom="column">
                  <wp:posOffset>771525</wp:posOffset>
                </wp:positionH>
                <wp:positionV relativeFrom="paragraph">
                  <wp:posOffset>2314575</wp:posOffset>
                </wp:positionV>
                <wp:extent cx="1257300" cy="1171575"/>
                <wp:effectExtent l="0" t="0" r="19050" b="28575"/>
                <wp:wrapNone/>
                <wp:docPr id="1445041284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715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7ED01EB" w14:textId="77777777" w:rsidR="000067A0" w:rsidRDefault="000067A0" w:rsidP="000067A0">
                            <w:pPr>
                              <w:jc w:val="center"/>
                            </w:pPr>
                            <w:r>
                              <w:t xml:space="preserve">Top 10 Players 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CB71D" id="Oval 6" o:spid="_x0000_s1031" style="position:absolute;margin-left:60.75pt;margin-top:182.25pt;width:99pt;height:92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" filled="f" strokeweight="2pt">
                <v:stroke miterlimit="4" joinstyle="miter"/>
                <v:textbox inset="3pt,3pt,3pt,3pt">
                  <w:txbxContent>
                    <w:p w14:paraId="67ED01EB" w14:textId="77777777" w:rsidR="000067A0" w:rsidRDefault="000067A0" w:rsidP="000067A0">
                      <w:pPr>
                        <w:jc w:val="center"/>
                      </w:pPr>
                      <w:r>
                        <w:t xml:space="preserve">Top 10 Players </w:t>
                      </w:r>
                    </w:p>
                  </w:txbxContent>
                </v:textbox>
              </v:oval>
            </w:pict>
          </mc:Fallback>
        </mc:AlternateContent>
      </w:r>
    </w:p>
    <w:p w14:paraId="3B58F837" w14:textId="43E86AE6" w:rsidR="00ED6E9D" w:rsidRDefault="00ED6E9D"/>
    <w:p w14:paraId="5F373058" w14:textId="737DE465" w:rsidR="00ED6E9D" w:rsidRDefault="00ED6E9D"/>
    <w:p w14:paraId="63467C0E" w14:textId="50A4FEB4" w:rsidR="00ED6E9D" w:rsidRDefault="00EF075C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B4916B" wp14:editId="0522322F">
                <wp:simplePos x="0" y="0"/>
                <wp:positionH relativeFrom="column">
                  <wp:posOffset>1714500</wp:posOffset>
                </wp:positionH>
                <wp:positionV relativeFrom="paragraph">
                  <wp:posOffset>2985770</wp:posOffset>
                </wp:positionV>
                <wp:extent cx="2667000" cy="1495425"/>
                <wp:effectExtent l="19050" t="19050" r="57150" b="47625"/>
                <wp:wrapNone/>
                <wp:docPr id="104938351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0" cy="149542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17D5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35pt;margin-top:235.1pt;width:210pt;height:11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" strokeweight="3pt">
                <v:stroke endarrow="block" miterlimit="4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4684C71" wp14:editId="52AF2945">
                <wp:simplePos x="0" y="0"/>
                <wp:positionH relativeFrom="column">
                  <wp:posOffset>4466590</wp:posOffset>
                </wp:positionH>
                <wp:positionV relativeFrom="paragraph">
                  <wp:posOffset>4512310</wp:posOffset>
                </wp:positionV>
                <wp:extent cx="1457325" cy="371475"/>
                <wp:effectExtent l="0" t="0" r="28575" b="28575"/>
                <wp:wrapNone/>
                <wp:docPr id="2145568967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71475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B2CD11D" w14:textId="57C3274C" w:rsidR="00A33CCC" w:rsidRDefault="00EF075C" w:rsidP="00A33CCC">
                            <w:pPr>
                              <w:jc w:val="center"/>
                            </w:pPr>
                            <w:r>
                              <w:t>Best Goal Keepers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684C71" id="Rectangle: Rounded Corners 9" o:spid="_x0000_s1032" style="position:absolute;margin-left:351.7pt;margin-top:355.3pt;width:114.75pt;height:29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" filled="f" strokeweight="2pt">
                <v:stroke miterlimit="4" joinstyle="miter"/>
                <v:textbox inset="3pt,3pt,3pt,3pt">
                  <w:txbxContent>
                    <w:p w14:paraId="2B2CD11D" w14:textId="57C3274C" w:rsidR="00A33CCC" w:rsidRDefault="00EF075C" w:rsidP="00A33CCC">
                      <w:pPr>
                        <w:jc w:val="center"/>
                      </w:pPr>
                      <w:r>
                        <w:t>Best Goal Keepers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F845EA7" wp14:editId="71030811">
                <wp:simplePos x="0" y="0"/>
                <wp:positionH relativeFrom="column">
                  <wp:posOffset>1924051</wp:posOffset>
                </wp:positionH>
                <wp:positionV relativeFrom="paragraph">
                  <wp:posOffset>2766695</wp:posOffset>
                </wp:positionV>
                <wp:extent cx="2628900" cy="742950"/>
                <wp:effectExtent l="19050" t="19050" r="19050" b="76200"/>
                <wp:wrapNone/>
                <wp:docPr id="84012598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8900" cy="742950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024E" id="Straight Arrow Connector 7" o:spid="_x0000_s1026" type="#_x0000_t32" style="position:absolute;margin-left:151.5pt;margin-top:217.85pt;width:207pt;height:58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" strokeweight="3pt">
                <v:stroke endarrow="block" miterlimit="4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ACD0F35" wp14:editId="1139FC75">
                <wp:simplePos x="0" y="0"/>
                <wp:positionH relativeFrom="column">
                  <wp:posOffset>4695825</wp:posOffset>
                </wp:positionH>
                <wp:positionV relativeFrom="paragraph">
                  <wp:posOffset>3371850</wp:posOffset>
                </wp:positionV>
                <wp:extent cx="1285875" cy="419100"/>
                <wp:effectExtent l="0" t="0" r="28575" b="19050"/>
                <wp:wrapNone/>
                <wp:docPr id="136889431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1910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A60A8BD" w14:textId="470BB136" w:rsidR="00A33CCC" w:rsidRDefault="00EF075C" w:rsidP="00A33CCC">
                            <w:pPr>
                              <w:jc w:val="center"/>
                            </w:pPr>
                            <w:r>
                              <w:t>Best Defenders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CD0F35" id="_x0000_s1033" style="position:absolute;margin-left:369.75pt;margin-top:265.5pt;width:101.25pt;height:3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" filled="f" strokeweight="2pt">
                <v:stroke miterlimit="4" joinstyle="miter"/>
                <v:textbox style="mso-fit-shape-to-text:t" inset="3pt,3pt,3pt,3pt">
                  <w:txbxContent>
                    <w:p w14:paraId="4A60A8BD" w14:textId="470BB136" w:rsidR="00A33CCC" w:rsidRDefault="00EF075C" w:rsidP="00A33CCC">
                      <w:pPr>
                        <w:jc w:val="center"/>
                      </w:pPr>
                      <w:r>
                        <w:t>Best Defenders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B552FFF" wp14:editId="03AA4F3B">
                <wp:simplePos x="0" y="0"/>
                <wp:positionH relativeFrom="column">
                  <wp:posOffset>1885950</wp:posOffset>
                </wp:positionH>
                <wp:positionV relativeFrom="paragraph">
                  <wp:posOffset>947420</wp:posOffset>
                </wp:positionV>
                <wp:extent cx="2524125" cy="990600"/>
                <wp:effectExtent l="19050" t="57150" r="0" b="19050"/>
                <wp:wrapNone/>
                <wp:docPr id="100826571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4125" cy="990600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E3FC3" id="Straight Arrow Connector 7" o:spid="_x0000_s1026" type="#_x0000_t32" style="position:absolute;margin-left:148.5pt;margin-top:74.6pt;width:198.75pt;height:78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" strokeweight="3pt">
                <v:stroke endarrow="block" miterlimit="4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A0003BF" wp14:editId="4DBBC383">
                <wp:simplePos x="0" y="0"/>
                <wp:positionH relativeFrom="column">
                  <wp:posOffset>4467225</wp:posOffset>
                </wp:positionH>
                <wp:positionV relativeFrom="paragraph">
                  <wp:posOffset>681355</wp:posOffset>
                </wp:positionV>
                <wp:extent cx="1552575" cy="342900"/>
                <wp:effectExtent l="0" t="0" r="28575" b="19050"/>
                <wp:wrapNone/>
                <wp:docPr id="1580190775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4290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7F973FC" w14:textId="76850AB3" w:rsidR="00A33CCC" w:rsidRDefault="00EF075C" w:rsidP="00A33CCC">
                            <w:pPr>
                              <w:jc w:val="center"/>
                            </w:pPr>
                            <w:r>
                              <w:t>Top 10 Players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0003BF" id="_x0000_s1034" style="position:absolute;margin-left:351.75pt;margin-top:53.65pt;width:122.25pt;height:2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" filled="f" strokeweight="2pt">
                <v:stroke miterlimit="4" joinstyle="miter"/>
                <v:textbox inset="3pt,3pt,3pt,3pt">
                  <w:txbxContent>
                    <w:p w14:paraId="37F973FC" w14:textId="76850AB3" w:rsidR="00A33CCC" w:rsidRDefault="00EF075C" w:rsidP="00A33CCC">
                      <w:pPr>
                        <w:jc w:val="center"/>
                      </w:pPr>
                      <w:r>
                        <w:t>Top 10 Players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1598D9" wp14:editId="37C353DC">
                <wp:simplePos x="0" y="0"/>
                <wp:positionH relativeFrom="column">
                  <wp:posOffset>2019301</wp:posOffset>
                </wp:positionH>
                <wp:positionV relativeFrom="paragraph">
                  <wp:posOffset>2147570</wp:posOffset>
                </wp:positionV>
                <wp:extent cx="2590800" cy="123825"/>
                <wp:effectExtent l="19050" t="95250" r="0" b="28575"/>
                <wp:wrapNone/>
                <wp:docPr id="210274125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0800" cy="12382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5D34" id="Straight Arrow Connector 7" o:spid="_x0000_s1026" type="#_x0000_t32" style="position:absolute;margin-left:159pt;margin-top:169.1pt;width:204pt;height:9.7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" strokeweight="3pt">
                <v:stroke endarrow="block" miterlimit="4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7557615" wp14:editId="589D9A39">
                <wp:simplePos x="0" y="0"/>
                <wp:positionH relativeFrom="column">
                  <wp:posOffset>4724400</wp:posOffset>
                </wp:positionH>
                <wp:positionV relativeFrom="paragraph">
                  <wp:posOffset>1995170</wp:posOffset>
                </wp:positionV>
                <wp:extent cx="1285875" cy="419100"/>
                <wp:effectExtent l="0" t="0" r="28575" b="19050"/>
                <wp:wrapNone/>
                <wp:docPr id="1634477117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1910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21FE58D" w14:textId="5C5A6177" w:rsidR="00F9368F" w:rsidRDefault="00EF075C" w:rsidP="00F9368F">
                            <w:pPr>
                              <w:jc w:val="center"/>
                            </w:pPr>
                            <w:r>
                              <w:t>Top 10 Teams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557615" id="_x0000_s1035" style="position:absolute;margin-left:372pt;margin-top:157.1pt;width:101.25pt;height:3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" filled="f" strokeweight="2pt">
                <v:stroke miterlimit="4" joinstyle="miter"/>
                <v:textbox style="mso-fit-shape-to-text:t" inset="3pt,3pt,3pt,3pt">
                  <w:txbxContent>
                    <w:p w14:paraId="721FE58D" w14:textId="5C5A6177" w:rsidR="00F9368F" w:rsidRDefault="00EF075C" w:rsidP="00F9368F">
                      <w:pPr>
                        <w:jc w:val="center"/>
                      </w:pPr>
                      <w:r>
                        <w:t>Top 10 Teams</w:t>
                      </w:r>
                    </w:p>
                  </w:txbxContent>
                </v:textbox>
              </v:roundrect>
            </w:pict>
          </mc:Fallback>
        </mc:AlternateContent>
      </w:r>
      <w:r w:rsidR="00ED6E9D">
        <w:br w:type="page"/>
      </w:r>
    </w:p>
    <w:p w14:paraId="221207FE" w14:textId="77777777" w:rsidR="00ED6E9D" w:rsidRDefault="00ED6E9D" w:rsidP="00ED6E9D"/>
    <w:p w14:paraId="28C96C1F" w14:textId="77777777" w:rsidR="00ED6E9D" w:rsidRDefault="00ED6E9D"/>
    <w:p w14:paraId="5245BABA" w14:textId="16AE00FA" w:rsidR="00ED6E9D" w:rsidRDefault="00A36756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6821FB" wp14:editId="4E89E2F9">
                <wp:simplePos x="0" y="0"/>
                <wp:positionH relativeFrom="column">
                  <wp:posOffset>3800475</wp:posOffset>
                </wp:positionH>
                <wp:positionV relativeFrom="paragraph">
                  <wp:posOffset>168275</wp:posOffset>
                </wp:positionV>
                <wp:extent cx="1228725" cy="409575"/>
                <wp:effectExtent l="0" t="0" r="28575" b="28575"/>
                <wp:wrapNone/>
                <wp:docPr id="119331907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09575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FA2AB13" w14:textId="0E73CA3C" w:rsidR="00A36756" w:rsidRDefault="00A36756" w:rsidP="00A36756">
                            <w:pPr>
                              <w:jc w:val="center"/>
                            </w:pPr>
                            <w:r>
                              <w:t>Team 1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6821FB" id="Rectangle: Rounded Corners 2" o:spid="_x0000_s1036" style="position:absolute;margin-left:299.25pt;margin-top:13.25pt;width:96.75pt;height:32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" filled="f" strokeweight="2pt">
                <v:stroke miterlimit="4" joinstyle="miter"/>
                <v:textbox style="mso-fit-shape-to-text:t" inset="3pt,3pt,3pt,3pt">
                  <w:txbxContent>
                    <w:p w14:paraId="6FA2AB13" w14:textId="0E73CA3C" w:rsidR="00A36756" w:rsidRDefault="00A36756" w:rsidP="00A36756">
                      <w:pPr>
                        <w:jc w:val="center"/>
                      </w:pPr>
                      <w:r>
                        <w:t>Team 1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81946C3" w14:textId="77777777" w:rsidR="00ED6E9D" w:rsidRDefault="00ED6E9D"/>
    <w:p w14:paraId="5CBC94D5" w14:textId="6AC488BA" w:rsidR="00B6087B" w:rsidRDefault="0006796C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0BE3FE9" wp14:editId="0229BC00">
                <wp:simplePos x="0" y="0"/>
                <wp:positionH relativeFrom="column">
                  <wp:posOffset>3667125</wp:posOffset>
                </wp:positionH>
                <wp:positionV relativeFrom="paragraph">
                  <wp:posOffset>3676015</wp:posOffset>
                </wp:positionV>
                <wp:extent cx="1228725" cy="409575"/>
                <wp:effectExtent l="0" t="0" r="28575" b="28575"/>
                <wp:wrapNone/>
                <wp:docPr id="35047275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09575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FF7ADBC" w14:textId="48AC7D16" w:rsidR="0006796C" w:rsidRDefault="0006796C" w:rsidP="0006796C">
                            <w:pPr>
                              <w:jc w:val="center"/>
                            </w:pPr>
                            <w:r>
                              <w:t>Date &amp; Time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BE3FE9" id="_x0000_s1037" style="position:absolute;margin-left:288.75pt;margin-top:289.45pt;width:96.75pt;height:32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" filled="f" strokeweight="2pt">
                <v:stroke miterlimit="4" joinstyle="miter"/>
                <v:textbox style="mso-fit-shape-to-text:t" inset="3pt,3pt,3pt,3pt">
                  <w:txbxContent>
                    <w:p w14:paraId="6FF7ADBC" w14:textId="48AC7D16" w:rsidR="0006796C" w:rsidRDefault="0006796C" w:rsidP="0006796C">
                      <w:pPr>
                        <w:jc w:val="center"/>
                      </w:pPr>
                      <w:r>
                        <w:t>Date &amp; Time</w:t>
                      </w:r>
                    </w:p>
                  </w:txbxContent>
                </v:textbox>
              </v:roundrect>
            </w:pict>
          </mc:Fallback>
        </mc:AlternateContent>
      </w:r>
      <w:r w:rsidR="00A36756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20DCC5" wp14:editId="61242EA5">
                <wp:simplePos x="0" y="0"/>
                <wp:positionH relativeFrom="column">
                  <wp:posOffset>4552950</wp:posOffset>
                </wp:positionH>
                <wp:positionV relativeFrom="paragraph">
                  <wp:posOffset>2742565</wp:posOffset>
                </wp:positionV>
                <wp:extent cx="1228725" cy="409575"/>
                <wp:effectExtent l="0" t="0" r="28575" b="28575"/>
                <wp:wrapNone/>
                <wp:docPr id="938221659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09575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66DDC88" w14:textId="1724D686" w:rsidR="00A36756" w:rsidRDefault="00A36756" w:rsidP="00A36756">
                            <w:pPr>
                              <w:jc w:val="center"/>
                            </w:pPr>
                            <w:r>
                              <w:t>Locat</w:t>
                            </w:r>
                            <w:r w:rsidR="007D3BA7">
                              <w:t>ion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20DCC5" id="_x0000_s1038" style="position:absolute;margin-left:358.5pt;margin-top:215.95pt;width:96.75pt;height:32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" filled="f" strokeweight="2pt">
                <v:stroke miterlimit="4" joinstyle="miter"/>
                <v:textbox style="mso-fit-shape-to-text:t" inset="3pt,3pt,3pt,3pt">
                  <w:txbxContent>
                    <w:p w14:paraId="466DDC88" w14:textId="1724D686" w:rsidR="00A36756" w:rsidRDefault="00A36756" w:rsidP="00A36756">
                      <w:pPr>
                        <w:jc w:val="center"/>
                      </w:pPr>
                      <w:r>
                        <w:t>Locat</w:t>
                      </w:r>
                      <w:r w:rsidR="007D3BA7">
                        <w:t>ion</w:t>
                      </w:r>
                    </w:p>
                  </w:txbxContent>
                </v:textbox>
              </v:roundrect>
            </w:pict>
          </mc:Fallback>
        </mc:AlternateContent>
      </w:r>
      <w:r w:rsidR="00A36756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35C7DB3" wp14:editId="34C5D5A1">
                <wp:simplePos x="0" y="0"/>
                <wp:positionH relativeFrom="column">
                  <wp:posOffset>4676775</wp:posOffset>
                </wp:positionH>
                <wp:positionV relativeFrom="paragraph">
                  <wp:posOffset>1637665</wp:posOffset>
                </wp:positionV>
                <wp:extent cx="1228725" cy="409575"/>
                <wp:effectExtent l="0" t="0" r="28575" b="28575"/>
                <wp:wrapNone/>
                <wp:docPr id="539027026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09575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ED1E187" w14:textId="3A23AF0A" w:rsidR="00A36756" w:rsidRDefault="00A36756" w:rsidP="00A36756">
                            <w:pPr>
                              <w:jc w:val="center"/>
                            </w:pPr>
                            <w:r>
                              <w:t>Team 2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5C7DB3" id="_x0000_s1039" style="position:absolute;margin-left:368.25pt;margin-top:128.95pt;width:96.75pt;height:32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" filled="f" strokeweight="2pt">
                <v:stroke miterlimit="4" joinstyle="miter"/>
                <v:textbox style="mso-fit-shape-to-text:t" inset="3pt,3pt,3pt,3pt">
                  <w:txbxContent>
                    <w:p w14:paraId="5ED1E187" w14:textId="3A23AF0A" w:rsidR="00A36756" w:rsidRDefault="00A36756" w:rsidP="00A36756">
                      <w:pPr>
                        <w:jc w:val="center"/>
                      </w:pPr>
                      <w:r>
                        <w:t>Team 2</w:t>
                      </w:r>
                    </w:p>
                  </w:txbxContent>
                </v:textbox>
              </v:roundrect>
            </w:pict>
          </mc:Fallback>
        </mc:AlternateContent>
      </w:r>
      <w:r w:rsidR="00A36756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2C9A39" wp14:editId="4B732997">
                <wp:simplePos x="0" y="0"/>
                <wp:positionH relativeFrom="column">
                  <wp:posOffset>4438650</wp:posOffset>
                </wp:positionH>
                <wp:positionV relativeFrom="paragraph">
                  <wp:posOffset>666115</wp:posOffset>
                </wp:positionV>
                <wp:extent cx="1228725" cy="409575"/>
                <wp:effectExtent l="0" t="0" r="28575" b="28575"/>
                <wp:wrapNone/>
                <wp:docPr id="147037556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09575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7441F57" w14:textId="3B753E9D" w:rsidR="00A36756" w:rsidRDefault="00A36756" w:rsidP="00A36756">
                            <w:pPr>
                              <w:jc w:val="center"/>
                            </w:pPr>
                            <w:r>
                              <w:t>Score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2C9A39" id="_x0000_s1040" style="position:absolute;margin-left:349.5pt;margin-top:52.45pt;width:96.75pt;height:32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" filled="f" strokeweight="2pt">
                <v:stroke miterlimit="4" joinstyle="miter"/>
                <v:textbox style="mso-fit-shape-to-text:t" inset="3pt,3pt,3pt,3pt">
                  <w:txbxContent>
                    <w:p w14:paraId="37441F57" w14:textId="3B753E9D" w:rsidR="00A36756" w:rsidRDefault="00A36756" w:rsidP="00A36756">
                      <w:pPr>
                        <w:jc w:val="center"/>
                      </w:pPr>
                      <w:r>
                        <w:t>Score</w:t>
                      </w:r>
                    </w:p>
                  </w:txbxContent>
                </v:textbox>
              </v:roundrect>
            </w:pict>
          </mc:Fallback>
        </mc:AlternateContent>
      </w:r>
      <w:r w:rsidR="00D046A6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EDB04" wp14:editId="76103E11">
                <wp:simplePos x="0" y="0"/>
                <wp:positionH relativeFrom="column">
                  <wp:posOffset>1752600</wp:posOffset>
                </wp:positionH>
                <wp:positionV relativeFrom="paragraph">
                  <wp:posOffset>2421890</wp:posOffset>
                </wp:positionV>
                <wp:extent cx="1781175" cy="1447800"/>
                <wp:effectExtent l="19050" t="19050" r="66675" b="38100"/>
                <wp:wrapNone/>
                <wp:docPr id="144052176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175" cy="1447800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D896" id="Straight Arrow Connector 7" o:spid="_x0000_s1026" type="#_x0000_t32" style="position:absolute;margin-left:138pt;margin-top:190.7pt;width:140.25pt;height:11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  <w:r w:rsidR="00D046A6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D9CB35F" wp14:editId="5B78D0F6">
                <wp:simplePos x="0" y="0"/>
                <wp:positionH relativeFrom="column">
                  <wp:posOffset>1819275</wp:posOffset>
                </wp:positionH>
                <wp:positionV relativeFrom="paragraph">
                  <wp:posOffset>37465</wp:posOffset>
                </wp:positionV>
                <wp:extent cx="1847850" cy="1228725"/>
                <wp:effectExtent l="19050" t="38100" r="38100" b="28575"/>
                <wp:wrapNone/>
                <wp:docPr id="88959697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7850" cy="122872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B4F28" id="Straight Arrow Connector 7" o:spid="_x0000_s1026" type="#_x0000_t32" style="position:absolute;margin-left:143.25pt;margin-top:2.95pt;width:145.5pt;height:96.75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  <w:r w:rsidR="00D046A6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48E45E8" wp14:editId="6FC8A7B9">
                <wp:simplePos x="0" y="0"/>
                <wp:positionH relativeFrom="column">
                  <wp:posOffset>2028825</wp:posOffset>
                </wp:positionH>
                <wp:positionV relativeFrom="paragraph">
                  <wp:posOffset>2256790</wp:posOffset>
                </wp:positionV>
                <wp:extent cx="2314575" cy="666750"/>
                <wp:effectExtent l="19050" t="19050" r="9525" b="76200"/>
                <wp:wrapNone/>
                <wp:docPr id="13521292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14575" cy="666750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6548" id="Straight Arrow Connector 7" o:spid="_x0000_s1026" type="#_x0000_t32" style="position:absolute;margin-left:159.75pt;margin-top:177.7pt;width:182.25pt;height:52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" strokeweight="3pt">
                <v:stroke endarrow="block" miterlimit="4" joinstyle="miter"/>
              </v:shape>
            </w:pict>
          </mc:Fallback>
        </mc:AlternateContent>
      </w:r>
      <w:r w:rsidR="00D046A6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99E432B" wp14:editId="703B75FD">
                <wp:simplePos x="0" y="0"/>
                <wp:positionH relativeFrom="column">
                  <wp:posOffset>2228850</wp:posOffset>
                </wp:positionH>
                <wp:positionV relativeFrom="paragraph">
                  <wp:posOffset>1906270</wp:posOffset>
                </wp:positionV>
                <wp:extent cx="2247900" cy="45085"/>
                <wp:effectExtent l="19050" t="95250" r="0" b="69215"/>
                <wp:wrapNone/>
                <wp:docPr id="200722541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7900" cy="4508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C79A0" id="Straight Arrow Connector 7" o:spid="_x0000_s1026" type="#_x0000_t32" style="position:absolute;margin-left:175.5pt;margin-top:150.1pt;width:177pt;height:3.55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" strokeweight="3pt">
                <v:stroke endarrow="block" miterlimit="4" joinstyle="miter"/>
              </v:shape>
            </w:pict>
          </mc:Fallback>
        </mc:AlternateContent>
      </w:r>
      <w:r w:rsidR="00D046A6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043FA4D" wp14:editId="76EC242E">
                <wp:simplePos x="0" y="0"/>
                <wp:positionH relativeFrom="column">
                  <wp:posOffset>2094865</wp:posOffset>
                </wp:positionH>
                <wp:positionV relativeFrom="paragraph">
                  <wp:posOffset>855980</wp:posOffset>
                </wp:positionV>
                <wp:extent cx="2257425" cy="600075"/>
                <wp:effectExtent l="19050" t="76200" r="0" b="28575"/>
                <wp:wrapNone/>
                <wp:docPr id="41261292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7425" cy="60007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74A3D" id="Straight Arrow Connector 7" o:spid="_x0000_s1026" type="#_x0000_t32" style="position:absolute;margin-left:164.95pt;margin-top:67.4pt;width:177.75pt;height:47.2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" strokeweight="3pt">
                <v:stroke endarrow="block" miterlimit="4" joinstyle="miter"/>
              </v:shape>
            </w:pict>
          </mc:Fallback>
        </mc:AlternateContent>
      </w:r>
      <w:r w:rsidR="0046237B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63119B3" wp14:editId="24B39882">
                <wp:simplePos x="0" y="0"/>
                <wp:positionH relativeFrom="column">
                  <wp:posOffset>971550</wp:posOffset>
                </wp:positionH>
                <wp:positionV relativeFrom="paragraph">
                  <wp:posOffset>1247140</wp:posOffset>
                </wp:positionV>
                <wp:extent cx="1257300" cy="1171575"/>
                <wp:effectExtent l="0" t="0" r="19050" b="28575"/>
                <wp:wrapNone/>
                <wp:docPr id="60615568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715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748EB02" w14:textId="77777777" w:rsidR="00B6087B" w:rsidRDefault="0046237B" w:rsidP="0046237B">
                            <w:pPr>
                              <w:jc w:val="center"/>
                            </w:pPr>
                            <w:r>
                              <w:t>Match Schedule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3119B3" id="_x0000_s1041" style="position:absolute;margin-left:76.5pt;margin-top:98.2pt;width:99pt;height:92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" filled="f" strokeweight="2pt">
                <v:stroke miterlimit="4" joinstyle="miter"/>
                <v:textbox inset="3pt,3pt,3pt,3pt">
                  <w:txbxContent>
                    <w:p w14:paraId="0748EB02" w14:textId="77777777" w:rsidR="00B6087B" w:rsidRDefault="0046237B" w:rsidP="0046237B">
                      <w:pPr>
                        <w:jc w:val="center"/>
                      </w:pPr>
                      <w:r>
                        <w:t>Match Schedule</w:t>
                      </w:r>
                    </w:p>
                  </w:txbxContent>
                </v:textbox>
              </v:oval>
            </w:pict>
          </mc:Fallback>
        </mc:AlternateContent>
      </w:r>
      <w:r w:rsidR="00B6087B">
        <w:br w:type="page"/>
      </w:r>
    </w:p>
    <w:p w14:paraId="4612A112" w14:textId="0A9B0EBE" w:rsidR="00D95B5B" w:rsidRDefault="00D95B5B"/>
    <w:p w14:paraId="21A22FF3" w14:textId="77777777" w:rsidR="00D95B5B" w:rsidRPr="00D95B5B" w:rsidRDefault="00D95B5B" w:rsidP="00D95B5B"/>
    <w:p w14:paraId="7E1F5959" w14:textId="77777777" w:rsidR="00D95B5B" w:rsidRPr="00D95B5B" w:rsidRDefault="00D95B5B" w:rsidP="00D95B5B"/>
    <w:p w14:paraId="6EDF777B" w14:textId="77777777" w:rsidR="00D95B5B" w:rsidRPr="00D95B5B" w:rsidRDefault="00D95B5B" w:rsidP="00D95B5B"/>
    <w:p w14:paraId="6D4688F0" w14:textId="77777777" w:rsidR="00D95B5B" w:rsidRPr="00D95B5B" w:rsidRDefault="00D95B5B" w:rsidP="00D95B5B"/>
    <w:p w14:paraId="13282164" w14:textId="77777777" w:rsidR="00D95B5B" w:rsidRPr="00D95B5B" w:rsidRDefault="00D95B5B" w:rsidP="00D95B5B"/>
    <w:p w14:paraId="5C7D30B4" w14:textId="03F9729B" w:rsidR="00D95B5B" w:rsidRPr="00D95B5B" w:rsidRDefault="00D95B5B" w:rsidP="00D95B5B"/>
    <w:p w14:paraId="3BFBE738" w14:textId="77777777" w:rsidR="00D95B5B" w:rsidRPr="00D95B5B" w:rsidRDefault="00D95B5B" w:rsidP="00D95B5B"/>
    <w:p w14:paraId="03BA689B" w14:textId="1A6A2FBA" w:rsidR="00D95B5B" w:rsidRDefault="00D95B5B"/>
    <w:p w14:paraId="6EB526C5" w14:textId="1CE4AFB0" w:rsidR="00D95B5B" w:rsidRDefault="00D95B5B" w:rsidP="00D95B5B">
      <w:pPr>
        <w:tabs>
          <w:tab w:val="left" w:pos="7125"/>
        </w:tabs>
      </w:pPr>
    </w:p>
    <w:p w14:paraId="485BD04C" w14:textId="3382D50D" w:rsidR="00D95B5B" w:rsidRDefault="00A23F66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B25E2C4" wp14:editId="3BED9B36">
                <wp:simplePos x="0" y="0"/>
                <wp:positionH relativeFrom="column">
                  <wp:posOffset>4797661</wp:posOffset>
                </wp:positionH>
                <wp:positionV relativeFrom="paragraph">
                  <wp:posOffset>2437115</wp:posOffset>
                </wp:positionV>
                <wp:extent cx="9525" cy="657225"/>
                <wp:effectExtent l="95250" t="19050" r="66675" b="47625"/>
                <wp:wrapNone/>
                <wp:docPr id="86950839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65722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839FA" id="Straight Arrow Connector 3" o:spid="_x0000_s1026" type="#_x0000_t32" style="position:absolute;margin-left:377.75pt;margin-top:191.9pt;width:.75pt;height:51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" strokeweight="3pt">
                <v:stroke endarrow="block" miterlimit="4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F3B854E" wp14:editId="7DF7F3F9">
                <wp:simplePos x="0" y="0"/>
                <wp:positionH relativeFrom="column">
                  <wp:posOffset>4765631</wp:posOffset>
                </wp:positionH>
                <wp:positionV relativeFrom="paragraph">
                  <wp:posOffset>1291900</wp:posOffset>
                </wp:positionV>
                <wp:extent cx="9525" cy="657225"/>
                <wp:effectExtent l="95250" t="19050" r="66675" b="47625"/>
                <wp:wrapNone/>
                <wp:docPr id="23927665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65722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F925EB" id="Straight Arrow Connector 3" o:spid="_x0000_s1026" type="#_x0000_t32" style="position:absolute;margin-left:375.25pt;margin-top:101.7pt;width:.75pt;height:51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" strokeweight="3pt">
                <v:stroke endarrow="block" miterlimit="4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902F929" wp14:editId="5E896E4B">
                <wp:simplePos x="0" y="0"/>
                <wp:positionH relativeFrom="column">
                  <wp:posOffset>4106855</wp:posOffset>
                </wp:positionH>
                <wp:positionV relativeFrom="paragraph">
                  <wp:posOffset>3285179</wp:posOffset>
                </wp:positionV>
                <wp:extent cx="1647825" cy="438150"/>
                <wp:effectExtent l="0" t="0" r="28575" b="19050"/>
                <wp:wrapNone/>
                <wp:docPr id="27849611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3815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11A6E2F" w14:textId="17E4FC17" w:rsidR="00D95B5B" w:rsidRDefault="00D95B5B" w:rsidP="00D95B5B">
                            <w:pPr>
                              <w:jc w:val="center"/>
                            </w:pPr>
                            <w:r>
                              <w:t xml:space="preserve">Player’s </w:t>
                            </w:r>
                            <w:r w:rsidR="00A23F66">
                              <w:t>Data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02F929" id="Rectangle: Rounded Corners 3" o:spid="_x0000_s1042" style="position:absolute;margin-left:323.35pt;margin-top:258.7pt;width:129.75pt;height:34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" filled="f" strokeweight="2pt">
                <v:stroke miterlimit="4" joinstyle="miter"/>
                <v:textbox style="mso-fit-shape-to-text:t" inset="3pt,3pt,3pt,3pt">
                  <w:txbxContent>
                    <w:p w14:paraId="711A6E2F" w14:textId="17E4FC17" w:rsidR="00D95B5B" w:rsidRDefault="00D95B5B" w:rsidP="00D95B5B">
                      <w:pPr>
                        <w:jc w:val="center"/>
                      </w:pPr>
                      <w:r>
                        <w:t xml:space="preserve">Player’s </w:t>
                      </w:r>
                      <w:r w:rsidR="00A23F66">
                        <w:t>Data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5619D8F" wp14:editId="448334EB">
                <wp:simplePos x="0" y="0"/>
                <wp:positionH relativeFrom="column">
                  <wp:posOffset>4042395</wp:posOffset>
                </wp:positionH>
                <wp:positionV relativeFrom="paragraph">
                  <wp:posOffset>2026285</wp:posOffset>
                </wp:positionV>
                <wp:extent cx="1647825" cy="438150"/>
                <wp:effectExtent l="0" t="0" r="28575" b="19050"/>
                <wp:wrapNone/>
                <wp:docPr id="35545274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3815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44DB3F9" w14:textId="25E8B281" w:rsidR="00D95B5B" w:rsidRDefault="00D95B5B" w:rsidP="00D95B5B">
                            <w:pPr>
                              <w:jc w:val="center"/>
                            </w:pPr>
                            <w:r>
                              <w:t>Player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619D8F" id="_x0000_s1043" style="position:absolute;margin-left:318.3pt;margin-top:159.55pt;width:129.75pt;height:34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" filled="f" strokeweight="2pt">
                <v:stroke miterlimit="4" joinstyle="miter"/>
                <v:textbox style="mso-fit-shape-to-text:t" inset="3pt,3pt,3pt,3pt">
                  <w:txbxContent>
                    <w:p w14:paraId="344DB3F9" w14:textId="25E8B281" w:rsidR="00D95B5B" w:rsidRDefault="00D95B5B" w:rsidP="00D95B5B">
                      <w:pPr>
                        <w:jc w:val="center"/>
                      </w:pPr>
                      <w:r>
                        <w:t>Player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B5B910" wp14:editId="1486C717">
                <wp:simplePos x="0" y="0"/>
                <wp:positionH relativeFrom="column">
                  <wp:posOffset>2358213</wp:posOffset>
                </wp:positionH>
                <wp:positionV relativeFrom="paragraph">
                  <wp:posOffset>926495</wp:posOffset>
                </wp:positionV>
                <wp:extent cx="1448243" cy="46517"/>
                <wp:effectExtent l="19050" t="95250" r="0" b="67945"/>
                <wp:wrapNone/>
                <wp:docPr id="77080844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8243" cy="46517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7CA2" id="Straight Arrow Connector 7" o:spid="_x0000_s1026" type="#_x0000_t32" style="position:absolute;margin-left:185.7pt;margin-top:72.95pt;width:114.05pt;height:3.65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" strokeweight="3pt">
                <v:stroke endarrow="block" miterlimit="4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C18E7B9" wp14:editId="56C91013">
                <wp:simplePos x="0" y="0"/>
                <wp:positionH relativeFrom="column">
                  <wp:posOffset>1070788</wp:posOffset>
                </wp:positionH>
                <wp:positionV relativeFrom="paragraph">
                  <wp:posOffset>541537</wp:posOffset>
                </wp:positionV>
                <wp:extent cx="1257300" cy="1171575"/>
                <wp:effectExtent l="0" t="0" r="19050" b="28575"/>
                <wp:wrapNone/>
                <wp:docPr id="1924316880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715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1A6A761" w14:textId="7C5EFE9A" w:rsidR="00B6087B" w:rsidRDefault="00D95B5B" w:rsidP="00B6087B">
                            <w:pPr>
                              <w:jc w:val="center"/>
                            </w:pPr>
                            <w:r>
                              <w:t>Team</w:t>
                            </w:r>
                            <w:r w:rsidR="00A23F66">
                              <w:t>s and Players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18E7B9" id="_x0000_s1044" style="position:absolute;margin-left:84.3pt;margin-top:42.65pt;width:99pt;height:92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" filled="f" strokeweight="2pt">
                <v:stroke miterlimit="4" joinstyle="miter"/>
                <v:textbox inset="3pt,3pt,3pt,3pt">
                  <w:txbxContent>
                    <w:p w14:paraId="41A6A761" w14:textId="7C5EFE9A" w:rsidR="00B6087B" w:rsidRDefault="00D95B5B" w:rsidP="00B6087B">
                      <w:pPr>
                        <w:jc w:val="center"/>
                      </w:pPr>
                      <w:r>
                        <w:t>Team</w:t>
                      </w:r>
                      <w:r w:rsidR="00A23F66">
                        <w:t>s and Players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3F546EF" wp14:editId="10F04975">
                <wp:simplePos x="0" y="0"/>
                <wp:positionH relativeFrom="column">
                  <wp:posOffset>3895090</wp:posOffset>
                </wp:positionH>
                <wp:positionV relativeFrom="paragraph">
                  <wp:posOffset>880110</wp:posOffset>
                </wp:positionV>
                <wp:extent cx="1647825" cy="438150"/>
                <wp:effectExtent l="0" t="0" r="28575" b="19050"/>
                <wp:wrapNone/>
                <wp:docPr id="181446833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3815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8FABB3F" w14:textId="0F154727" w:rsidR="00D95B5B" w:rsidRDefault="00D95B5B" w:rsidP="00D95B5B">
                            <w:pPr>
                              <w:jc w:val="center"/>
                            </w:pPr>
                            <w:r>
                              <w:t>Country/ Team Name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F546EF" id="_x0000_s1045" style="position:absolute;margin-left:306.7pt;margin-top:69.3pt;width:129.75pt;height:34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" filled="f" strokeweight="2pt">
                <v:stroke miterlimit="4" joinstyle="miter"/>
                <v:textbox style="mso-fit-shape-to-text:t" inset="3pt,3pt,3pt,3pt">
                  <w:txbxContent>
                    <w:p w14:paraId="28FABB3F" w14:textId="0F154727" w:rsidR="00D95B5B" w:rsidRDefault="00D95B5B" w:rsidP="00D95B5B">
                      <w:pPr>
                        <w:jc w:val="center"/>
                      </w:pPr>
                      <w:r>
                        <w:t>Country/ Team Name</w:t>
                      </w:r>
                    </w:p>
                  </w:txbxContent>
                </v:textbox>
              </v:roundrect>
            </w:pict>
          </mc:Fallback>
        </mc:AlternateContent>
      </w:r>
      <w:r w:rsidR="00ED6E9D" w:rsidRPr="00D95B5B">
        <w:br w:type="column"/>
      </w:r>
      <w:r w:rsidR="00A617D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42E5437" wp14:editId="008C9CCA">
                <wp:simplePos x="0" y="0"/>
                <wp:positionH relativeFrom="column">
                  <wp:posOffset>4440541</wp:posOffset>
                </wp:positionH>
                <wp:positionV relativeFrom="paragraph">
                  <wp:posOffset>3593007</wp:posOffset>
                </wp:positionV>
                <wp:extent cx="1647825" cy="438150"/>
                <wp:effectExtent l="0" t="0" r="28575" b="24765"/>
                <wp:wrapNone/>
                <wp:docPr id="157130969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3815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22F5E48" w14:textId="077C0E91" w:rsidR="00D95B5B" w:rsidRDefault="00CC04A3" w:rsidP="00D95B5B">
                            <w:pPr>
                              <w:jc w:val="center"/>
                            </w:pPr>
                            <w:r>
                              <w:t>Age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2E5437" id="_x0000_s1046" style="position:absolute;margin-left:349.65pt;margin-top:282.9pt;width:129.75pt;height:34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" filled="f" strokeweight="2pt">
                <v:stroke miterlimit="4" joinstyle="miter"/>
                <v:textbox style="mso-fit-shape-to-text:t" inset="3pt,3pt,3pt,3pt">
                  <w:txbxContent>
                    <w:p w14:paraId="622F5E48" w14:textId="077C0E91" w:rsidR="00D95B5B" w:rsidRDefault="00CC04A3" w:rsidP="00D95B5B">
                      <w:pPr>
                        <w:jc w:val="center"/>
                      </w:pPr>
                      <w:r>
                        <w:t>Age</w:t>
                      </w:r>
                    </w:p>
                  </w:txbxContent>
                </v:textbox>
              </v:roundrect>
            </w:pict>
          </mc:Fallback>
        </mc:AlternateContent>
      </w:r>
      <w:r w:rsidR="00A617D2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CBA79A" wp14:editId="52F4069B">
                <wp:simplePos x="0" y="0"/>
                <wp:positionH relativeFrom="column">
                  <wp:posOffset>2111227</wp:posOffset>
                </wp:positionH>
                <wp:positionV relativeFrom="paragraph">
                  <wp:posOffset>4935220</wp:posOffset>
                </wp:positionV>
                <wp:extent cx="1647825" cy="438150"/>
                <wp:effectExtent l="0" t="0" r="28575" b="24765"/>
                <wp:wrapNone/>
                <wp:docPr id="143402395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3815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D7EF269" w14:textId="5709C686" w:rsidR="00CC04A3" w:rsidRDefault="00CC04A3" w:rsidP="00CC04A3">
                            <w:pPr>
                              <w:jc w:val="center"/>
                            </w:pPr>
                            <w:r>
                              <w:t>Rating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CBA79A" id="_x0000_s1047" style="position:absolute;margin-left:166.25pt;margin-top:388.6pt;width:129.75pt;height:34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" filled="f" strokeweight="2pt">
                <v:stroke miterlimit="4" joinstyle="miter"/>
                <v:textbox style="mso-fit-shape-to-text:t" inset="3pt,3pt,3pt,3pt">
                  <w:txbxContent>
                    <w:p w14:paraId="1D7EF269" w14:textId="5709C686" w:rsidR="00CC04A3" w:rsidRDefault="00CC04A3" w:rsidP="00CC04A3">
                      <w:pPr>
                        <w:jc w:val="center"/>
                      </w:pPr>
                      <w:r>
                        <w:t>Rating</w:t>
                      </w:r>
                    </w:p>
                  </w:txbxContent>
                </v:textbox>
              </v:roundrect>
            </w:pict>
          </mc:Fallback>
        </mc:AlternateContent>
      </w:r>
      <w:r w:rsidR="00A617D2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1D69A18" wp14:editId="6ADA5672">
                <wp:simplePos x="0" y="0"/>
                <wp:positionH relativeFrom="column">
                  <wp:posOffset>4217360</wp:posOffset>
                </wp:positionH>
                <wp:positionV relativeFrom="paragraph">
                  <wp:posOffset>4524818</wp:posOffset>
                </wp:positionV>
                <wp:extent cx="1647825" cy="438150"/>
                <wp:effectExtent l="0" t="0" r="28575" b="24765"/>
                <wp:wrapNone/>
                <wp:docPr id="45927466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3815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8C20981" w14:textId="6B6DBD60" w:rsidR="00CC04A3" w:rsidRDefault="00CC04A3" w:rsidP="00CC04A3">
                            <w:pPr>
                              <w:jc w:val="center"/>
                            </w:pPr>
                            <w:r>
                              <w:t>Goal Scored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D69A18" id="_x0000_s1048" style="position:absolute;margin-left:332.1pt;margin-top:356.3pt;width:129.75pt;height:34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" filled="f" strokeweight="2pt">
                <v:stroke miterlimit="4" joinstyle="miter"/>
                <v:textbox style="mso-fit-shape-to-text:t" inset="3pt,3pt,3pt,3pt">
                  <w:txbxContent>
                    <w:p w14:paraId="48C20981" w14:textId="6B6DBD60" w:rsidR="00CC04A3" w:rsidRDefault="00CC04A3" w:rsidP="00CC04A3">
                      <w:pPr>
                        <w:jc w:val="center"/>
                      </w:pPr>
                      <w:r>
                        <w:t>Goal Scored</w:t>
                      </w:r>
                    </w:p>
                  </w:txbxContent>
                </v:textbox>
              </v:roundrect>
            </w:pict>
          </mc:Fallback>
        </mc:AlternateContent>
      </w:r>
      <w:r w:rsidR="00A617D2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4339955" wp14:editId="0F349D0A">
                <wp:simplePos x="0" y="0"/>
                <wp:positionH relativeFrom="column">
                  <wp:posOffset>4985119</wp:posOffset>
                </wp:positionH>
                <wp:positionV relativeFrom="paragraph">
                  <wp:posOffset>2518705</wp:posOffset>
                </wp:positionV>
                <wp:extent cx="1647825" cy="438150"/>
                <wp:effectExtent l="0" t="0" r="28575" b="24765"/>
                <wp:wrapNone/>
                <wp:docPr id="139068812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3815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0B1F5A2" w14:textId="3800797A" w:rsidR="00D95B5B" w:rsidRDefault="00CC04A3" w:rsidP="00D95B5B">
                            <w:pPr>
                              <w:jc w:val="center"/>
                            </w:pPr>
                            <w:r>
                              <w:t>Born Date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339955" id="_x0000_s1049" style="position:absolute;margin-left:392.55pt;margin-top:198.3pt;width:129.75pt;height:34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" filled="f" strokeweight="2pt">
                <v:stroke miterlimit="4" joinstyle="miter"/>
                <v:textbox style="mso-fit-shape-to-text:t" inset="3pt,3pt,3pt,3pt">
                  <w:txbxContent>
                    <w:p w14:paraId="30B1F5A2" w14:textId="3800797A" w:rsidR="00D95B5B" w:rsidRDefault="00CC04A3" w:rsidP="00D95B5B">
                      <w:pPr>
                        <w:jc w:val="center"/>
                      </w:pPr>
                      <w:r>
                        <w:t>Born Date</w:t>
                      </w:r>
                    </w:p>
                  </w:txbxContent>
                </v:textbox>
              </v:roundrect>
            </w:pict>
          </mc:Fallback>
        </mc:AlternateContent>
      </w:r>
      <w:r w:rsidR="00A617D2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2E895B0" wp14:editId="5A1A6B2E">
                <wp:simplePos x="0" y="0"/>
                <wp:positionH relativeFrom="column">
                  <wp:posOffset>4598803</wp:posOffset>
                </wp:positionH>
                <wp:positionV relativeFrom="paragraph">
                  <wp:posOffset>1446811</wp:posOffset>
                </wp:positionV>
                <wp:extent cx="1647825" cy="438150"/>
                <wp:effectExtent l="0" t="0" r="28575" b="24765"/>
                <wp:wrapNone/>
                <wp:docPr id="33488616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3815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0D0AB91" w14:textId="04D2EF12" w:rsidR="00D95B5B" w:rsidRDefault="00CC04A3" w:rsidP="00D95B5B">
                            <w:pPr>
                              <w:jc w:val="center"/>
                            </w:pPr>
                            <w:r>
                              <w:t>Position in a Team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E895B0" id="_x0000_s1050" style="position:absolute;margin-left:362.1pt;margin-top:113.9pt;width:129.75pt;height:34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" filled="f" strokeweight="2pt">
                <v:stroke miterlimit="4" joinstyle="miter"/>
                <v:textbox style="mso-fit-shape-to-text:t" inset="3pt,3pt,3pt,3pt">
                  <w:txbxContent>
                    <w:p w14:paraId="50D0AB91" w14:textId="04D2EF12" w:rsidR="00D95B5B" w:rsidRDefault="00CC04A3" w:rsidP="00D95B5B">
                      <w:pPr>
                        <w:jc w:val="center"/>
                      </w:pPr>
                      <w:r>
                        <w:t>Position in a Team</w:t>
                      </w:r>
                    </w:p>
                  </w:txbxContent>
                </v:textbox>
              </v:roundrect>
            </w:pict>
          </mc:Fallback>
        </mc:AlternateContent>
      </w:r>
      <w:r w:rsidR="00CC04A3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1706E48" wp14:editId="33645129">
                <wp:simplePos x="0" y="0"/>
                <wp:positionH relativeFrom="column">
                  <wp:posOffset>1495425</wp:posOffset>
                </wp:positionH>
                <wp:positionV relativeFrom="paragraph">
                  <wp:posOffset>3123565</wp:posOffset>
                </wp:positionV>
                <wp:extent cx="1114425" cy="1628775"/>
                <wp:effectExtent l="19050" t="19050" r="47625" b="47625"/>
                <wp:wrapNone/>
                <wp:docPr id="28394594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4425" cy="162877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D507" id="Straight Arrow Connector 7" o:spid="_x0000_s1026" type="#_x0000_t32" style="position:absolute;margin-left:117.75pt;margin-top:245.95pt;width:87.75pt;height:128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" strokeweight="3pt">
                <v:stroke endarrow="block" miterlimit="4" joinstyle="miter"/>
              </v:shape>
            </w:pict>
          </mc:Fallback>
        </mc:AlternateContent>
      </w:r>
      <w:r w:rsidR="00CC04A3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A1E5CFF" wp14:editId="154A3FD9">
                <wp:simplePos x="0" y="0"/>
                <wp:positionH relativeFrom="column">
                  <wp:posOffset>1895475</wp:posOffset>
                </wp:positionH>
                <wp:positionV relativeFrom="paragraph">
                  <wp:posOffset>3124200</wp:posOffset>
                </wp:positionV>
                <wp:extent cx="2305050" cy="1419225"/>
                <wp:effectExtent l="19050" t="19050" r="57150" b="47625"/>
                <wp:wrapNone/>
                <wp:docPr id="76297427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0" cy="141922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26468" id="Straight Arrow Connector 7" o:spid="_x0000_s1026" type="#_x0000_t32" style="position:absolute;margin-left:149.25pt;margin-top:246pt;width:181.5pt;height:111.7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" strokeweight="3pt">
                <v:stroke endarrow="block" miterlimit="4" joinstyle="miter"/>
              </v:shape>
            </w:pict>
          </mc:Fallback>
        </mc:AlternateContent>
      </w:r>
      <w:r w:rsidR="00D95B5B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D7EA56E" wp14:editId="6EC1B707">
                <wp:simplePos x="0" y="0"/>
                <wp:positionH relativeFrom="column">
                  <wp:posOffset>3905250</wp:posOffset>
                </wp:positionH>
                <wp:positionV relativeFrom="paragraph">
                  <wp:posOffset>523875</wp:posOffset>
                </wp:positionV>
                <wp:extent cx="1647825" cy="438150"/>
                <wp:effectExtent l="0" t="0" r="28575" b="24765"/>
                <wp:wrapNone/>
                <wp:docPr id="197547758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438150"/>
                        </a:xfrm>
                        <a:prstGeom prst="roundRect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1FC44C82" w14:textId="66D3026A" w:rsidR="00D95B5B" w:rsidRDefault="00CC04A3" w:rsidP="00D95B5B">
                            <w:pPr>
                              <w:jc w:val="center"/>
                            </w:pPr>
                            <w:r>
                              <w:t>Player’s Full Name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7EA56E" id="_x0000_s1051" style="position:absolute;margin-left:307.5pt;margin-top:41.25pt;width:129.75pt;height:34.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" filled="f" strokeweight="2pt">
                <v:stroke miterlimit="4" joinstyle="miter"/>
                <v:textbox style="mso-fit-shape-to-text:t" inset="3pt,3pt,3pt,3pt">
                  <w:txbxContent>
                    <w:p w14:paraId="1FC44C82" w14:textId="66D3026A" w:rsidR="00D95B5B" w:rsidRDefault="00CC04A3" w:rsidP="00D95B5B">
                      <w:pPr>
                        <w:jc w:val="center"/>
                      </w:pPr>
                      <w:r>
                        <w:t>Player’s Full Name</w:t>
                      </w:r>
                    </w:p>
                  </w:txbxContent>
                </v:textbox>
              </v:roundrect>
            </w:pict>
          </mc:Fallback>
        </mc:AlternateContent>
      </w:r>
      <w:r w:rsidR="00D95B5B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21EA97B" wp14:editId="18076531">
                <wp:simplePos x="0" y="0"/>
                <wp:positionH relativeFrom="column">
                  <wp:posOffset>2314575</wp:posOffset>
                </wp:positionH>
                <wp:positionV relativeFrom="paragraph">
                  <wp:posOffset>2725420</wp:posOffset>
                </wp:positionV>
                <wp:extent cx="2247900" cy="45085"/>
                <wp:effectExtent l="19050" t="95250" r="0" b="69215"/>
                <wp:wrapNone/>
                <wp:docPr id="73390546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7900" cy="4508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E3F9" id="Straight Arrow Connector 7" o:spid="_x0000_s1026" type="#_x0000_t32" style="position:absolute;margin-left:182.25pt;margin-top:214.6pt;width:177pt;height:3.55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" strokeweight="3pt">
                <v:stroke endarrow="block" miterlimit="4" joinstyle="miter"/>
              </v:shape>
            </w:pict>
          </mc:Fallback>
        </mc:AlternateContent>
      </w:r>
      <w:r w:rsidR="00D95B5B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0241725" wp14:editId="7285F4A5">
                <wp:simplePos x="0" y="0"/>
                <wp:positionH relativeFrom="column">
                  <wp:posOffset>2066925</wp:posOffset>
                </wp:positionH>
                <wp:positionV relativeFrom="paragraph">
                  <wp:posOffset>2999740</wp:posOffset>
                </wp:positionV>
                <wp:extent cx="2314575" cy="666750"/>
                <wp:effectExtent l="19050" t="19050" r="9525" b="76200"/>
                <wp:wrapNone/>
                <wp:docPr id="182399658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14575" cy="666750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21FE6" id="Straight Arrow Connector 7" o:spid="_x0000_s1026" type="#_x0000_t32" style="position:absolute;margin-left:162.75pt;margin-top:236.2pt;width:182.25pt;height:52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" strokeweight="3pt">
                <v:stroke endarrow="block" miterlimit="4" joinstyle="miter"/>
              </v:shape>
            </w:pict>
          </mc:Fallback>
        </mc:AlternateContent>
      </w:r>
      <w:r w:rsidR="00D95B5B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DBEAB4B" wp14:editId="523C689B">
                <wp:simplePos x="0" y="0"/>
                <wp:positionH relativeFrom="column">
                  <wp:posOffset>2152015</wp:posOffset>
                </wp:positionH>
                <wp:positionV relativeFrom="paragraph">
                  <wp:posOffset>1656080</wp:posOffset>
                </wp:positionV>
                <wp:extent cx="2257425" cy="600075"/>
                <wp:effectExtent l="19050" t="76200" r="0" b="28575"/>
                <wp:wrapNone/>
                <wp:docPr id="206258074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7425" cy="60007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08C3" id="Straight Arrow Connector 7" o:spid="_x0000_s1026" type="#_x0000_t32" style="position:absolute;margin-left:169.45pt;margin-top:130.4pt;width:177.75pt;height:47.25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" strokeweight="3pt">
                <v:stroke endarrow="block" miterlimit="4" joinstyle="miter"/>
              </v:shape>
            </w:pict>
          </mc:Fallback>
        </mc:AlternateContent>
      </w:r>
      <w:r w:rsidR="00D95B5B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561769" wp14:editId="48752C97">
                <wp:simplePos x="0" y="0"/>
                <wp:positionH relativeFrom="column">
                  <wp:posOffset>1905000</wp:posOffset>
                </wp:positionH>
                <wp:positionV relativeFrom="paragraph">
                  <wp:posOffset>799465</wp:posOffset>
                </wp:positionV>
                <wp:extent cx="1847850" cy="1228725"/>
                <wp:effectExtent l="19050" t="38100" r="38100" b="28575"/>
                <wp:wrapNone/>
                <wp:docPr id="163060840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7850" cy="1228725"/>
                        </a:xfrm>
                        <a:prstGeom prst="straightConnector1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92E1FF" id="Straight Arrow Connector 7" o:spid="_x0000_s1026" type="#_x0000_t32" style="position:absolute;margin-left:150pt;margin-top:62.95pt;width:145.5pt;height:96.7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" strokeweight="3pt">
                <v:stroke endarrow="block" miterlimit="4" joinstyle="miter"/>
              </v:shape>
            </w:pict>
          </mc:Fallback>
        </mc:AlternateContent>
      </w:r>
      <w:r w:rsidR="00D95B5B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DDA74A3" wp14:editId="7DF28424">
                <wp:simplePos x="0" y="0"/>
                <wp:positionH relativeFrom="column">
                  <wp:posOffset>1038225</wp:posOffset>
                </wp:positionH>
                <wp:positionV relativeFrom="paragraph">
                  <wp:posOffset>1971040</wp:posOffset>
                </wp:positionV>
                <wp:extent cx="1257300" cy="1171575"/>
                <wp:effectExtent l="0" t="0" r="19050" b="28575"/>
                <wp:wrapNone/>
                <wp:docPr id="1740917614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1715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552C450" w14:textId="5773C6BE" w:rsidR="00D95B5B" w:rsidRDefault="00CC04A3" w:rsidP="00D95B5B">
                            <w:pPr>
                              <w:jc w:val="center"/>
                            </w:pPr>
                            <w:r>
                              <w:t xml:space="preserve">Player’s </w:t>
                            </w:r>
                            <w:r w:rsidR="00353A73">
                              <w:t xml:space="preserve">Data 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DA74A3" id="_x0000_s1052" style="position:absolute;margin-left:81.75pt;margin-top:155.2pt;width:99pt;height:92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" filled="f" strokeweight="2pt">
                <v:stroke miterlimit="4" joinstyle="miter"/>
                <v:textbox inset="3pt,3pt,3pt,3pt">
                  <w:txbxContent>
                    <w:p w14:paraId="0552C450" w14:textId="5773C6BE" w:rsidR="00D95B5B" w:rsidRDefault="00CC04A3" w:rsidP="00D95B5B">
                      <w:pPr>
                        <w:jc w:val="center"/>
                      </w:pPr>
                      <w:r>
                        <w:t xml:space="preserve">Player’s </w:t>
                      </w:r>
                      <w:r w:rsidR="00353A73">
                        <w:t xml:space="preserve">Data </w:t>
                      </w:r>
                    </w:p>
                  </w:txbxContent>
                </v:textbox>
              </v:oval>
            </w:pict>
          </mc:Fallback>
        </mc:AlternateContent>
      </w:r>
      <w:r w:rsidR="00D95B5B">
        <w:br w:type="page"/>
      </w:r>
    </w:p>
    <w:p w14:paraId="49A6A218" w14:textId="4A08A2D6" w:rsidR="00F918FC" w:rsidRDefault="00F918FC">
      <w:r w:rsidRPr="00F918FC">
        <w:rPr>
          <w:noProof/>
          <w:lang w:eastAsia="en-AU"/>
        </w:rPr>
        <w:lastRenderedPageBreak/>
        <w:drawing>
          <wp:anchor distT="0" distB="0" distL="114300" distR="114300" simplePos="0" relativeHeight="251671552" behindDoc="1" locked="0" layoutInCell="1" allowOverlap="1" wp14:anchorId="1EA09037" wp14:editId="10C94F8C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38950" cy="9144000"/>
            <wp:effectExtent l="0" t="0" r="0" b="0"/>
            <wp:wrapNone/>
            <wp:docPr id="19" name="Picture 1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5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55015" w14:textId="77777777" w:rsidR="00F918FC" w:rsidRPr="00BA28AF" w:rsidRDefault="00ED6E9D" w:rsidP="00F918FC">
      <w:pPr>
        <w:pStyle w:val="Heading1"/>
        <w:rPr>
          <w:u w:val="single"/>
        </w:rPr>
      </w:pPr>
      <w:r w:rsidRPr="00F918FC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6190" behindDoc="1" locked="0" layoutInCell="1" allowOverlap="1" wp14:anchorId="15FD5EDE" wp14:editId="342D162F">
                <wp:simplePos x="0" y="0"/>
                <wp:positionH relativeFrom="margin">
                  <wp:align>right</wp:align>
                </wp:positionH>
                <wp:positionV relativeFrom="paragraph">
                  <wp:posOffset>1685925</wp:posOffset>
                </wp:positionV>
                <wp:extent cx="6857643" cy="7419340"/>
                <wp:effectExtent l="0" t="0" r="635" b="0"/>
                <wp:wrapNone/>
                <wp:docPr id="21" name="Rectangle 2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74193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2F2A2" id="Rectangle 21" o:spid="_x0000_s1026" alt="&quot;&quot;" style="position:absolute;margin-left:488.75pt;margin-top:132.75pt;width:539.95pt;height:584.2pt;z-index:-25166029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" fillcolor="#476166 [3204]" stroked="f" strokeweight="2pt">
                <v:stroke miterlimit="4"/>
                <v:textbox inset="3pt,3pt,3pt,3pt"/>
                <w10:wrap anchorx="margin"/>
              </v:rect>
            </w:pict>
          </mc:Fallback>
        </mc:AlternateContent>
      </w:r>
      <w:r w:rsidRPr="00F918FC">
        <w:rPr>
          <w:noProof/>
          <w:lang w:eastAsia="en-AU"/>
        </w:rPr>
        <w:drawing>
          <wp:anchor distT="0" distB="0" distL="114300" distR="114300" simplePos="0" relativeHeight="251669504" behindDoc="1" locked="0" layoutInCell="1" allowOverlap="1" wp14:anchorId="40B8D101" wp14:editId="0D36FB98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15" name="Picture 1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8FC">
        <w:t xml:space="preserve">                                                                           </w:t>
      </w:r>
      <w:r w:rsidR="00F918FC" w:rsidRPr="00BA28AF">
        <w:rPr>
          <w:u w:val="single"/>
        </w:rPr>
        <w:t>Source Code</w:t>
      </w:r>
    </w:p>
    <w:p w14:paraId="18FDF58C" w14:textId="77777777" w:rsidR="00F918FC" w:rsidRDefault="00F918FC" w:rsidP="00F918FC">
      <w:pPr>
        <w:pStyle w:val="Heading1"/>
      </w:pPr>
      <w:r>
        <w:br w:type="column"/>
      </w:r>
    </w:p>
    <w:p w14:paraId="61C1AD03" w14:textId="77777777" w:rsidR="00F918FC" w:rsidRPr="00F918FC" w:rsidRDefault="00F918FC" w:rsidP="00F918FC"/>
    <w:p w14:paraId="5E172BEC" w14:textId="77777777" w:rsidR="00F918FC" w:rsidRPr="00F918FC" w:rsidRDefault="00F918FC" w:rsidP="00F918FC"/>
    <w:p w14:paraId="39FCE2CA" w14:textId="77777777" w:rsidR="00F918FC" w:rsidRPr="00F918FC" w:rsidRDefault="00F918FC" w:rsidP="00F918FC"/>
    <w:p w14:paraId="359521FF" w14:textId="77777777" w:rsidR="00F918FC" w:rsidRPr="00F918FC" w:rsidRDefault="00F918FC" w:rsidP="00F918FC"/>
    <w:p w14:paraId="3545F979" w14:textId="77777777" w:rsidR="00F918FC" w:rsidRPr="00F918FC" w:rsidRDefault="00F918FC" w:rsidP="00F918FC"/>
    <w:p w14:paraId="58805585" w14:textId="77777777" w:rsidR="00F918FC" w:rsidRPr="00F918FC" w:rsidRDefault="00F918FC" w:rsidP="00F918FC"/>
    <w:p w14:paraId="4E5DC2DB" w14:textId="77777777" w:rsidR="00F918FC" w:rsidRPr="00F918FC" w:rsidRDefault="00F918FC" w:rsidP="00F918FC"/>
    <w:p w14:paraId="7E0928D7" w14:textId="77777777" w:rsidR="00F918FC" w:rsidRPr="00F918FC" w:rsidRDefault="00F918FC" w:rsidP="00F918FC"/>
    <w:p w14:paraId="4070C5C7" w14:textId="77777777" w:rsidR="00F918FC" w:rsidRPr="00F918FC" w:rsidRDefault="00F918FC" w:rsidP="00F918FC"/>
    <w:p w14:paraId="41603EEE" w14:textId="77777777" w:rsidR="00F918FC" w:rsidRPr="00F918FC" w:rsidRDefault="00F918FC" w:rsidP="00F918FC"/>
    <w:p w14:paraId="245B0FEC" w14:textId="77777777" w:rsidR="00F918FC" w:rsidRPr="00F918FC" w:rsidRDefault="00F918FC" w:rsidP="00F918FC"/>
    <w:p w14:paraId="547E93F2" w14:textId="77777777" w:rsidR="00F918FC" w:rsidRDefault="00F918FC" w:rsidP="00F918FC">
      <w:pPr>
        <w:tabs>
          <w:tab w:val="left" w:pos="2520"/>
        </w:tabs>
      </w:pPr>
      <w:r>
        <w:tab/>
      </w:r>
    </w:p>
    <w:p w14:paraId="16FE8222" w14:textId="77777777" w:rsidR="00F918FC" w:rsidRPr="00F918FC" w:rsidRDefault="00F918FC" w:rsidP="00F918FC">
      <w:pPr>
        <w:tabs>
          <w:tab w:val="left" w:pos="2520"/>
        </w:tabs>
      </w:pPr>
      <w:r>
        <w:br w:type="column"/>
      </w:r>
    </w:p>
    <w:p w14:paraId="3CD31650" w14:textId="77777777" w:rsidR="00F918FC" w:rsidRPr="00F918FC" w:rsidRDefault="00F918FC" w:rsidP="00F918FC"/>
    <w:p w14:paraId="090BCB3D" w14:textId="77777777" w:rsidR="00F918FC" w:rsidRPr="00F918FC" w:rsidRDefault="00F918FC" w:rsidP="00F918FC"/>
    <w:p w14:paraId="2480A446" w14:textId="77777777" w:rsidR="00F918FC" w:rsidRPr="00F918FC" w:rsidRDefault="00F918FC" w:rsidP="00F918FC"/>
    <w:p w14:paraId="762AE559" w14:textId="77777777" w:rsidR="00F918FC" w:rsidRPr="00F918FC" w:rsidRDefault="00F918FC" w:rsidP="00F918FC"/>
    <w:p w14:paraId="66AD71F4" w14:textId="77777777" w:rsidR="00F918FC" w:rsidRPr="00F918FC" w:rsidRDefault="00F918FC" w:rsidP="00F918FC"/>
    <w:p w14:paraId="26F989C4" w14:textId="77777777" w:rsidR="00F918FC" w:rsidRPr="00F918FC" w:rsidRDefault="00F918FC" w:rsidP="00F918FC"/>
    <w:p w14:paraId="4E26DBCD" w14:textId="77777777" w:rsidR="00F918FC" w:rsidRPr="00F918FC" w:rsidRDefault="00F918FC" w:rsidP="00F918FC"/>
    <w:p w14:paraId="43CB18C5" w14:textId="77777777" w:rsidR="00F918FC" w:rsidRPr="00F918FC" w:rsidRDefault="00F918FC" w:rsidP="00F918FC"/>
    <w:p w14:paraId="61821A7A" w14:textId="77777777" w:rsidR="00F918FC" w:rsidRPr="00F918FC" w:rsidRDefault="00F918FC" w:rsidP="00F918FC"/>
    <w:p w14:paraId="573E9D26" w14:textId="77777777" w:rsidR="00F918FC" w:rsidRPr="00F918FC" w:rsidRDefault="00F918FC" w:rsidP="00F918FC"/>
    <w:p w14:paraId="181FAB0D" w14:textId="77777777" w:rsidR="00F918FC" w:rsidRPr="00F918FC" w:rsidRDefault="00F918FC" w:rsidP="00F918FC"/>
    <w:p w14:paraId="11F1C8F3" w14:textId="77777777" w:rsidR="00F918FC" w:rsidRPr="00F918FC" w:rsidRDefault="00F918FC" w:rsidP="00F918FC"/>
    <w:p w14:paraId="03B6C0BD" w14:textId="77777777" w:rsidR="00F918FC" w:rsidRPr="00F918FC" w:rsidRDefault="00F918FC" w:rsidP="00F918FC"/>
    <w:p w14:paraId="150CB774" w14:textId="77777777" w:rsidR="00F918FC" w:rsidRPr="00F918FC" w:rsidRDefault="00F918FC" w:rsidP="00F918FC"/>
    <w:p w14:paraId="23E697BD" w14:textId="77777777" w:rsidR="00F918FC" w:rsidRPr="00F918FC" w:rsidRDefault="00F918FC" w:rsidP="00F918FC"/>
    <w:p w14:paraId="6057E2C8" w14:textId="77777777" w:rsidR="00F918FC" w:rsidRPr="00F918FC" w:rsidRDefault="00F918FC" w:rsidP="00F918FC"/>
    <w:p w14:paraId="26A40A8B" w14:textId="77777777" w:rsidR="00F918FC" w:rsidRPr="00F918FC" w:rsidRDefault="00F918FC" w:rsidP="00F918FC"/>
    <w:p w14:paraId="7E3541F2" w14:textId="77777777" w:rsidR="00F918FC" w:rsidRPr="00F918FC" w:rsidRDefault="00F918FC" w:rsidP="00F918FC"/>
    <w:p w14:paraId="5C2FDDBE" w14:textId="77777777" w:rsidR="00F918FC" w:rsidRPr="00F918FC" w:rsidRDefault="00F918FC" w:rsidP="00F918FC"/>
    <w:p w14:paraId="335AB38A" w14:textId="77777777" w:rsidR="00F918FC" w:rsidRPr="00F918FC" w:rsidRDefault="00F918FC" w:rsidP="00F918FC"/>
    <w:p w14:paraId="39A69617" w14:textId="77777777" w:rsidR="00F918FC" w:rsidRPr="00F918FC" w:rsidRDefault="00F918FC" w:rsidP="00F918FC"/>
    <w:p w14:paraId="46D8CBD8" w14:textId="77777777" w:rsidR="00F918FC" w:rsidRPr="00F918FC" w:rsidRDefault="00F918FC" w:rsidP="00F918FC"/>
    <w:p w14:paraId="0610EEFF" w14:textId="77777777" w:rsidR="00F918FC" w:rsidRPr="00F918FC" w:rsidRDefault="00F918FC" w:rsidP="00F918FC"/>
    <w:p w14:paraId="52AD51BA" w14:textId="77777777" w:rsidR="00F918FC" w:rsidRPr="00F918FC" w:rsidRDefault="00F918FC" w:rsidP="00F918FC"/>
    <w:p w14:paraId="5E252309" w14:textId="77777777" w:rsidR="00F918FC" w:rsidRPr="00F918FC" w:rsidRDefault="00F918FC" w:rsidP="00F918FC"/>
    <w:p w14:paraId="51BE01A3" w14:textId="77777777" w:rsidR="00F918FC" w:rsidRPr="00F918FC" w:rsidRDefault="00F918FC" w:rsidP="00F918FC"/>
    <w:p w14:paraId="01519D3D" w14:textId="77777777" w:rsidR="0048120C" w:rsidRDefault="00F918FC" w:rsidP="00F918FC">
      <w:r>
        <w:br w:type="column"/>
      </w:r>
    </w:p>
    <w:p w14:paraId="3309EA87" w14:textId="77777777" w:rsidR="00F918FC" w:rsidRDefault="00F918FC" w:rsidP="00F918FC"/>
    <w:p w14:paraId="1E770DD2" w14:textId="77777777" w:rsidR="00F918FC" w:rsidRDefault="00F918FC" w:rsidP="00F918FC"/>
    <w:p w14:paraId="5859E8EC" w14:textId="77777777" w:rsidR="00F918FC" w:rsidRDefault="00F918FC" w:rsidP="00F918FC"/>
    <w:p w14:paraId="0C498DB3" w14:textId="77777777" w:rsidR="00F918FC" w:rsidRDefault="00F918FC" w:rsidP="00F918FC"/>
    <w:p w14:paraId="7CCDD3A8" w14:textId="77777777" w:rsidR="00F918FC" w:rsidRDefault="00F918FC" w:rsidP="00F918FC"/>
    <w:p w14:paraId="7F3DC6BE" w14:textId="77777777" w:rsidR="00F918FC" w:rsidRDefault="00F918FC" w:rsidP="00F918FC">
      <w:r>
        <w:br w:type="column"/>
      </w:r>
    </w:p>
    <w:p w14:paraId="7FFE6AD2" w14:textId="77777777" w:rsidR="00F918FC" w:rsidRDefault="00F918FC" w:rsidP="00F918FC"/>
    <w:p w14:paraId="5E54E79C" w14:textId="77777777" w:rsidR="00F918FC" w:rsidRDefault="00F918FC" w:rsidP="00F918FC"/>
    <w:p w14:paraId="7A46261B" w14:textId="77777777" w:rsidR="00F918FC" w:rsidRDefault="00F918FC" w:rsidP="00F918FC"/>
    <w:p w14:paraId="7030E339" w14:textId="77777777" w:rsidR="00F918FC" w:rsidRDefault="00F918FC" w:rsidP="00F918FC"/>
    <w:p w14:paraId="1E8A0702" w14:textId="77777777" w:rsidR="00923399" w:rsidRDefault="00F918FC" w:rsidP="00F918FC">
      <w:r>
        <w:br w:type="column"/>
      </w:r>
    </w:p>
    <w:p w14:paraId="303B9099" w14:textId="77777777" w:rsidR="00923399" w:rsidRDefault="00923399" w:rsidP="00F918FC"/>
    <w:p w14:paraId="7827123F" w14:textId="77777777" w:rsidR="00923399" w:rsidRDefault="00923399" w:rsidP="00F918FC"/>
    <w:p w14:paraId="0DF404D5" w14:textId="77777777" w:rsidR="00F918FC" w:rsidRDefault="00923399" w:rsidP="00F918FC">
      <w:r>
        <w:t xml:space="preserve">  </w:t>
      </w:r>
    </w:p>
    <w:p w14:paraId="656A224A" w14:textId="77777777" w:rsidR="00923399" w:rsidRDefault="00923399" w:rsidP="00F918FC"/>
    <w:p w14:paraId="33B25297" w14:textId="77777777" w:rsidR="00923399" w:rsidRDefault="00923399" w:rsidP="00F918FC"/>
    <w:p w14:paraId="5B173F4C" w14:textId="77777777" w:rsidR="00923399" w:rsidRDefault="00923399" w:rsidP="00F918FC"/>
    <w:p w14:paraId="25E43BA6" w14:textId="77777777" w:rsidR="00923399" w:rsidRDefault="00923399" w:rsidP="00F918FC"/>
    <w:p w14:paraId="3FD11E81" w14:textId="77777777" w:rsidR="00923399" w:rsidRDefault="00923399" w:rsidP="00F918FC"/>
    <w:p w14:paraId="548C147A" w14:textId="77777777" w:rsidR="00923399" w:rsidRDefault="00923399" w:rsidP="00923399">
      <w:pPr>
        <w:pStyle w:val="Heading2"/>
        <w:rPr>
          <w:u w:val="single"/>
        </w:rPr>
      </w:pPr>
      <w:r>
        <w:br w:type="column"/>
      </w:r>
      <w:r w:rsidRPr="00BA28AF">
        <w:rPr>
          <w:u w:val="single"/>
        </w:rPr>
        <w:lastRenderedPageBreak/>
        <w:t>DATA FLOW DIAGRAM</w:t>
      </w:r>
    </w:p>
    <w:p w14:paraId="1CFA6F74" w14:textId="77777777" w:rsidR="00A32DDB" w:rsidRDefault="00A32DDB" w:rsidP="00A32DDB"/>
    <w:p w14:paraId="4E927488" w14:textId="77777777" w:rsidR="00A32DDB" w:rsidRDefault="00A32DDB" w:rsidP="00A32DDB"/>
    <w:p w14:paraId="638D5281" w14:textId="77777777" w:rsidR="00A32DDB" w:rsidRDefault="00A32DDB" w:rsidP="00A32DDB"/>
    <w:p w14:paraId="3FA31B8B" w14:textId="77777777" w:rsidR="00A32DDB" w:rsidRDefault="00A32DDB" w:rsidP="00A32DDB"/>
    <w:p w14:paraId="6F6486EC" w14:textId="77777777" w:rsidR="00A32DDB" w:rsidRDefault="00A32DDB" w:rsidP="00A32DDB"/>
    <w:p w14:paraId="7E990D5B" w14:textId="77777777" w:rsidR="00A32DDB" w:rsidRDefault="00A32DDB" w:rsidP="00A32DDB"/>
    <w:p w14:paraId="50A2658D" w14:textId="77777777" w:rsidR="00A32DDB" w:rsidRDefault="00A32DDB" w:rsidP="00A32DDB"/>
    <w:p w14:paraId="011EB80E" w14:textId="77777777" w:rsidR="00A32DDB" w:rsidRDefault="00A32DDB" w:rsidP="00A32DDB"/>
    <w:p w14:paraId="12879ECC" w14:textId="77777777" w:rsidR="00A32DDB" w:rsidRDefault="00A32DDB" w:rsidP="00A32DDB">
      <w:r w:rsidRPr="00BA28AF">
        <w:rPr>
          <w:noProof/>
          <w:u w:val="single"/>
        </w:rPr>
        <w:drawing>
          <wp:anchor distT="0" distB="0" distL="114300" distR="114300" simplePos="0" relativeHeight="251679744" behindDoc="0" locked="0" layoutInCell="1" allowOverlap="1" wp14:anchorId="115E9CBC" wp14:editId="75AF99B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6858000" cy="51435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Jas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column"/>
      </w:r>
      <w:r>
        <w:rPr>
          <w:noProof/>
        </w:rPr>
        <w:lastRenderedPageBreak/>
        <w:drawing>
          <wp:inline distT="0" distB="0" distL="0" distR="0" wp14:anchorId="6CA8A48B" wp14:editId="1CBD6900">
            <wp:extent cx="6667500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A3F1" w14:textId="77777777" w:rsidR="00A32DDB" w:rsidRDefault="00A32DDB" w:rsidP="00A32DDB"/>
    <w:p w14:paraId="731543DB" w14:textId="77777777" w:rsidR="00A32DDB" w:rsidRDefault="00A32DDB" w:rsidP="00A32DDB"/>
    <w:p w14:paraId="11D90EFD" w14:textId="77777777" w:rsidR="00A32DDB" w:rsidRDefault="00A32DDB" w:rsidP="00A32DDB"/>
    <w:p w14:paraId="4F20BF13" w14:textId="77777777" w:rsidR="00A32DDB" w:rsidRDefault="00A32DDB" w:rsidP="00A32DDB">
      <w:r>
        <w:rPr>
          <w:noProof/>
        </w:rPr>
        <w:drawing>
          <wp:anchor distT="0" distB="0" distL="114300" distR="114300" simplePos="0" relativeHeight="251680768" behindDoc="0" locked="0" layoutInCell="1" allowOverlap="1" wp14:anchorId="2971EC42" wp14:editId="12816FDA">
            <wp:simplePos x="0" y="0"/>
            <wp:positionH relativeFrom="column">
              <wp:posOffset>-104775</wp:posOffset>
            </wp:positionH>
            <wp:positionV relativeFrom="paragraph">
              <wp:posOffset>918845</wp:posOffset>
            </wp:positionV>
            <wp:extent cx="6858000" cy="352425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j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4F1A76" w14:textId="77777777" w:rsidR="00A32DDB" w:rsidRDefault="00A32DDB" w:rsidP="00A32DDB">
      <w:r>
        <w:rPr>
          <w:noProof/>
        </w:rPr>
        <w:lastRenderedPageBreak/>
        <w:drawing>
          <wp:inline distT="0" distB="0" distL="0" distR="0" wp14:anchorId="0AACC9CD" wp14:editId="21C67B84">
            <wp:extent cx="6858000" cy="3276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j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038D" w14:textId="77777777" w:rsidR="00A32DDB" w:rsidRDefault="00A32DDB" w:rsidP="00A32DDB"/>
    <w:p w14:paraId="6F0FF42A" w14:textId="77777777" w:rsidR="00A32DDB" w:rsidRDefault="00A32DDB" w:rsidP="00A32DDB"/>
    <w:p w14:paraId="5216D516" w14:textId="77777777" w:rsidR="00A32DDB" w:rsidRDefault="00A32DDB" w:rsidP="00A32DDB"/>
    <w:p w14:paraId="50F98123" w14:textId="77777777" w:rsidR="00A32DDB" w:rsidRDefault="00A32DDB" w:rsidP="00A32DDB"/>
    <w:p w14:paraId="0EDBF4E2" w14:textId="77777777" w:rsidR="00A32DDB" w:rsidRDefault="00A32DDB" w:rsidP="00A32DDB"/>
    <w:p w14:paraId="274E3B6C" w14:textId="77777777" w:rsidR="00A32DDB" w:rsidRDefault="00A32DDB" w:rsidP="00A32DDB">
      <w:r>
        <w:rPr>
          <w:noProof/>
        </w:rPr>
        <w:drawing>
          <wp:inline distT="0" distB="0" distL="0" distR="0" wp14:anchorId="567D39B7" wp14:editId="1D1BF541">
            <wp:extent cx="6858000" cy="3752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js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7659" w14:textId="77777777" w:rsidR="00A32DDB" w:rsidRDefault="00A32DDB" w:rsidP="00A32DDB"/>
    <w:p w14:paraId="66AB258C" w14:textId="77777777" w:rsidR="00A32DDB" w:rsidRDefault="00A32DDB" w:rsidP="00A32DDB"/>
    <w:p w14:paraId="4ECC5762" w14:textId="77777777" w:rsidR="00A32DDB" w:rsidRDefault="00A32DDB" w:rsidP="00A32DDB">
      <w:r>
        <w:br w:type="column"/>
      </w:r>
      <w:r>
        <w:rPr>
          <w:noProof/>
        </w:rPr>
        <w:lastRenderedPageBreak/>
        <w:drawing>
          <wp:inline distT="0" distB="0" distL="0" distR="0" wp14:anchorId="549C74EF" wp14:editId="113EE91E">
            <wp:extent cx="6858000" cy="31730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js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172E" w14:textId="77777777" w:rsidR="00A32DDB" w:rsidRDefault="00A32DDB" w:rsidP="00A32DDB"/>
    <w:p w14:paraId="2C230B9D" w14:textId="77777777" w:rsidR="00A32DDB" w:rsidRDefault="00A32DDB" w:rsidP="00A32DDB"/>
    <w:p w14:paraId="57815FF3" w14:textId="77777777" w:rsidR="00A32DDB" w:rsidRDefault="00A32DDB" w:rsidP="00A32DDB">
      <w:r>
        <w:rPr>
          <w:noProof/>
        </w:rPr>
        <w:drawing>
          <wp:inline distT="0" distB="0" distL="0" distR="0" wp14:anchorId="3581D3C7" wp14:editId="50A655C1">
            <wp:extent cx="6858000" cy="31857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js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C5EC" w14:textId="77777777" w:rsidR="00A32DDB" w:rsidRDefault="00A32DDB" w:rsidP="00A32DDB"/>
    <w:p w14:paraId="64979DA3" w14:textId="77777777" w:rsidR="00A32DDB" w:rsidRDefault="00A32DDB" w:rsidP="00A32DDB">
      <w:r>
        <w:br w:type="column"/>
      </w:r>
      <w:r>
        <w:rPr>
          <w:noProof/>
        </w:rPr>
        <w:lastRenderedPageBreak/>
        <w:drawing>
          <wp:inline distT="0" distB="0" distL="0" distR="0" wp14:anchorId="1834AC80" wp14:editId="37CA66BE">
            <wp:extent cx="6858000" cy="3239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js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6B2E" w14:textId="77777777" w:rsidR="00A32DDB" w:rsidRDefault="00A32DDB" w:rsidP="00A32DDB"/>
    <w:p w14:paraId="11278BF2" w14:textId="77777777" w:rsidR="00A32DDB" w:rsidRDefault="00A32DDB" w:rsidP="00A32DDB"/>
    <w:p w14:paraId="35307A49" w14:textId="77777777" w:rsidR="00A32DDB" w:rsidRDefault="00A32DDB" w:rsidP="00A32DDB"/>
    <w:p w14:paraId="1FD02547" w14:textId="77777777" w:rsidR="00A32DDB" w:rsidRDefault="00A32DDB" w:rsidP="00A32DDB"/>
    <w:p w14:paraId="0F32D7B5" w14:textId="77777777" w:rsidR="00A32DDB" w:rsidRDefault="00A32DDB" w:rsidP="00A32DDB">
      <w:r>
        <w:rPr>
          <w:noProof/>
        </w:rPr>
        <w:drawing>
          <wp:inline distT="0" distB="0" distL="0" distR="0" wp14:anchorId="6AD4625C" wp14:editId="70CE4D5E">
            <wp:extent cx="6858000" cy="3171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js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F619" w14:textId="77777777" w:rsidR="00A32DDB" w:rsidRDefault="00A32DDB" w:rsidP="00A32DDB"/>
    <w:p w14:paraId="43B2F187" w14:textId="77777777" w:rsidR="00A32DDB" w:rsidRDefault="00A32DDB" w:rsidP="00A32DDB"/>
    <w:p w14:paraId="42E896B8" w14:textId="77777777" w:rsidR="00A32DDB" w:rsidRPr="00A32DDB" w:rsidRDefault="00A32DDB" w:rsidP="00A32DDB">
      <w:r>
        <w:br w:type="column"/>
      </w:r>
      <w:r>
        <w:rPr>
          <w:noProof/>
        </w:rPr>
        <w:lastRenderedPageBreak/>
        <w:drawing>
          <wp:inline distT="0" distB="0" distL="0" distR="0" wp14:anchorId="357B095C" wp14:editId="4C22CBCA">
            <wp:extent cx="6858000" cy="31476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js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DDB" w:rsidRPr="00A32DDB" w:rsidSect="00ED6E9D">
      <w:footerReference w:type="even" r:id="rId26"/>
      <w:footerReference w:type="default" r:id="rId27"/>
      <w:pgSz w:w="12240" w:h="15840" w:code="1"/>
      <w:pgMar w:top="720" w:right="720" w:bottom="720" w:left="720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AA7678" w14:textId="77777777" w:rsidR="005B700C" w:rsidRDefault="005B700C" w:rsidP="00E74B29">
      <w:r>
        <w:separator/>
      </w:r>
    </w:p>
  </w:endnote>
  <w:endnote w:type="continuationSeparator" w:id="0">
    <w:p w14:paraId="0B7E5CFF" w14:textId="77777777" w:rsidR="005B700C" w:rsidRDefault="005B700C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71501117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7AC8D47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159B4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7EFA540D" w14:textId="77777777" w:rsidTr="006709F1">
      <w:tc>
        <w:tcPr>
          <w:tcW w:w="1079" w:type="dxa"/>
        </w:tcPr>
        <w:p w14:paraId="799B09CE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BD4259D" w14:textId="77777777" w:rsidR="00E74B29" w:rsidRPr="00874FE7" w:rsidRDefault="00DF5E65" w:rsidP="006709F1">
          <w:pPr>
            <w:pStyle w:val="Footer"/>
          </w:pPr>
          <w:r>
            <w:t>SFC Void</w:t>
          </w:r>
        </w:p>
      </w:tc>
      <w:tc>
        <w:tcPr>
          <w:tcW w:w="3237" w:type="dxa"/>
        </w:tcPr>
        <w:p w14:paraId="24B3C297" w14:textId="77777777" w:rsidR="00E74B29" w:rsidRPr="00E74B29" w:rsidRDefault="00E74B29" w:rsidP="006709F1">
          <w:pPr>
            <w:pStyle w:val="Footer"/>
            <w:jc w:val="right"/>
          </w:pPr>
        </w:p>
      </w:tc>
      <w:tc>
        <w:tcPr>
          <w:tcW w:w="1079" w:type="dxa"/>
        </w:tcPr>
        <w:p w14:paraId="1F3CEA6F" w14:textId="77777777" w:rsidR="00E74B29" w:rsidRPr="00E74B29" w:rsidRDefault="00E74B29" w:rsidP="006709F1">
          <w:pPr>
            <w:pStyle w:val="Footer"/>
          </w:pPr>
        </w:p>
      </w:tc>
    </w:tr>
  </w:tbl>
  <w:p w14:paraId="64776B9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52555" w14:textId="77777777" w:rsidR="005B700C" w:rsidRDefault="005B700C" w:rsidP="00E74B29">
      <w:r>
        <w:separator/>
      </w:r>
    </w:p>
  </w:footnote>
  <w:footnote w:type="continuationSeparator" w:id="0">
    <w:p w14:paraId="19626296" w14:textId="77777777" w:rsidR="005B700C" w:rsidRDefault="005B700C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BC7535"/>
    <w:multiLevelType w:val="hybridMultilevel"/>
    <w:tmpl w:val="7D4076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3E64BF"/>
    <w:multiLevelType w:val="hybridMultilevel"/>
    <w:tmpl w:val="7F929DA6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7022577">
    <w:abstractNumId w:val="0"/>
  </w:num>
  <w:num w:numId="2" w16cid:durableId="1183085619">
    <w:abstractNumId w:val="1"/>
  </w:num>
  <w:num w:numId="3" w16cid:durableId="9159426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922"/>
    <w:rsid w:val="000067A0"/>
    <w:rsid w:val="0006796C"/>
    <w:rsid w:val="00086FA5"/>
    <w:rsid w:val="000E4641"/>
    <w:rsid w:val="00151F66"/>
    <w:rsid w:val="00177F8D"/>
    <w:rsid w:val="00185F4A"/>
    <w:rsid w:val="001A0EB2"/>
    <w:rsid w:val="001C1811"/>
    <w:rsid w:val="002161F0"/>
    <w:rsid w:val="00280A91"/>
    <w:rsid w:val="002D2200"/>
    <w:rsid w:val="00316809"/>
    <w:rsid w:val="00325FF9"/>
    <w:rsid w:val="00353A73"/>
    <w:rsid w:val="00362922"/>
    <w:rsid w:val="0040564B"/>
    <w:rsid w:val="0046237B"/>
    <w:rsid w:val="0048120C"/>
    <w:rsid w:val="004909D9"/>
    <w:rsid w:val="00521481"/>
    <w:rsid w:val="005459F8"/>
    <w:rsid w:val="0056048B"/>
    <w:rsid w:val="005B481C"/>
    <w:rsid w:val="005B67EC"/>
    <w:rsid w:val="005B700C"/>
    <w:rsid w:val="00620DB9"/>
    <w:rsid w:val="00665110"/>
    <w:rsid w:val="006709F1"/>
    <w:rsid w:val="006C60E6"/>
    <w:rsid w:val="0071478B"/>
    <w:rsid w:val="00736905"/>
    <w:rsid w:val="007D3BA7"/>
    <w:rsid w:val="007D7751"/>
    <w:rsid w:val="00806E71"/>
    <w:rsid w:val="00837914"/>
    <w:rsid w:val="00874FE7"/>
    <w:rsid w:val="00923399"/>
    <w:rsid w:val="00952F7D"/>
    <w:rsid w:val="0095496A"/>
    <w:rsid w:val="009A38BA"/>
    <w:rsid w:val="00A23F66"/>
    <w:rsid w:val="00A32DDB"/>
    <w:rsid w:val="00A33CCC"/>
    <w:rsid w:val="00A36756"/>
    <w:rsid w:val="00A617D2"/>
    <w:rsid w:val="00A705D4"/>
    <w:rsid w:val="00A971A9"/>
    <w:rsid w:val="00B43E11"/>
    <w:rsid w:val="00B6087B"/>
    <w:rsid w:val="00BA28AF"/>
    <w:rsid w:val="00C23178"/>
    <w:rsid w:val="00C755AB"/>
    <w:rsid w:val="00C7727E"/>
    <w:rsid w:val="00C868E7"/>
    <w:rsid w:val="00CA1E28"/>
    <w:rsid w:val="00CA777D"/>
    <w:rsid w:val="00CC04A3"/>
    <w:rsid w:val="00D012A4"/>
    <w:rsid w:val="00D046A6"/>
    <w:rsid w:val="00D43125"/>
    <w:rsid w:val="00D500C7"/>
    <w:rsid w:val="00D66A3A"/>
    <w:rsid w:val="00D95B5B"/>
    <w:rsid w:val="00DF198B"/>
    <w:rsid w:val="00DF5E65"/>
    <w:rsid w:val="00E177A0"/>
    <w:rsid w:val="00E74B29"/>
    <w:rsid w:val="00E77127"/>
    <w:rsid w:val="00E859A1"/>
    <w:rsid w:val="00ED6E9D"/>
    <w:rsid w:val="00EF075C"/>
    <w:rsid w:val="00F20F0B"/>
    <w:rsid w:val="00F506C7"/>
    <w:rsid w:val="00F50791"/>
    <w:rsid w:val="00F74C11"/>
    <w:rsid w:val="00F918FC"/>
    <w:rsid w:val="00F9368F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A527A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ED6E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CCFA3ABFB9245D0B7DFC34E90E193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95FEC6-2B3A-4F65-A546-F3891DB8536B}"/>
      </w:docPartPr>
      <w:docPartBody>
        <w:p w:rsidR="00B423DE" w:rsidRDefault="00154D9B">
          <w:pPr>
            <w:pStyle w:val="ACCFA3ABFB9245D0B7DFC34E90E19397"/>
          </w:pPr>
          <w:r w:rsidRPr="00DF198B">
            <w:t>—</w:t>
          </w:r>
        </w:p>
      </w:docPartBody>
    </w:docPart>
    <w:docPart>
      <w:docPartPr>
        <w:name w:val="0E3CF71D33A8456E973F9A3A50B7DB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B07050-BCEA-49E3-B6B5-450CF42B6FD4}"/>
      </w:docPartPr>
      <w:docPartBody>
        <w:p w:rsidR="00B423DE" w:rsidRDefault="00154D9B">
          <w:pPr>
            <w:pStyle w:val="0E3CF71D33A8456E973F9A3A50B7DB53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550"/>
    <w:rsid w:val="00136550"/>
    <w:rsid w:val="00154D9B"/>
    <w:rsid w:val="009913BA"/>
    <w:rsid w:val="00B423DE"/>
    <w:rsid w:val="00CF6EF9"/>
    <w:rsid w:val="00EE2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CFA3ABFB9245D0B7DFC34E90E19397">
    <w:name w:val="ACCFA3ABFB9245D0B7DFC34E90E19397"/>
  </w:style>
  <w:style w:type="paragraph" w:customStyle="1" w:styleId="0E3CF71D33A8456E973F9A3A50B7DB53">
    <w:name w:val="0E3CF71D33A8456E973F9A3A50B7DB5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A3F5DF0-FBF4-4216-9FDD-053F6A333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20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2023-08-10T15:29:00Z</dcterms:created>
  <dcterms:modified xsi:type="dcterms:W3CDTF">2023-08-11T15:10:00Z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